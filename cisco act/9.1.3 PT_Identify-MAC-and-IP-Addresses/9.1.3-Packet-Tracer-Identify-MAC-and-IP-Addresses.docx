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15CDF" w14:textId="77777777" w:rsidR="004D36D7" w:rsidRPr="00FD4A68" w:rsidRDefault="00000000" w:rsidP="00B831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004D36D7" w:rsidRPr="00FD4A68">
        <w:t xml:space="preserve"> </w:t>
      </w:r>
    </w:p>
    <w:p w14:paraId="38449EDE" w14:textId="77777777" w:rsidR="00D778DF" w:rsidRPr="00E70096" w:rsidRDefault="00D778DF" w:rsidP="00D452F4">
      <w:pPr>
        <w:pStyle w:val="Heading1"/>
      </w:pPr>
      <w:r w:rsidRPr="00E70096">
        <w:t>Objectives</w:t>
      </w:r>
    </w:p>
    <w:p w14:paraId="3B8F8BE8" w14:textId="77777777" w:rsidR="00B83130" w:rsidRDefault="00B83130" w:rsidP="00B83130">
      <w:pPr>
        <w:pStyle w:val="BodyTextL25Bold"/>
      </w:pPr>
      <w:r>
        <w:t>Part 1: Gather PDU Information for Local Network Communication</w:t>
      </w:r>
    </w:p>
    <w:p w14:paraId="0CF71448" w14:textId="77777777" w:rsidR="00B83130" w:rsidRPr="004C0909" w:rsidRDefault="00B83130" w:rsidP="00A95F4E">
      <w:pPr>
        <w:pStyle w:val="BodyTextL25Bold"/>
      </w:pPr>
      <w:r>
        <w:t>Part 2: Gather PDU Information for Remote Network Communication</w:t>
      </w:r>
    </w:p>
    <w:p w14:paraId="7DD1CF31" w14:textId="77777777" w:rsidR="00B83130" w:rsidRPr="00C07FD9" w:rsidRDefault="00B83130" w:rsidP="00B83130">
      <w:pPr>
        <w:pStyle w:val="Heading1"/>
        <w:numPr>
          <w:ilvl w:val="0"/>
          <w:numId w:val="3"/>
        </w:numPr>
      </w:pPr>
      <w:r>
        <w:t>Background</w:t>
      </w:r>
    </w:p>
    <w:p w14:paraId="75067E1D" w14:textId="77777777"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14:paraId="15210D5B" w14:textId="77777777" w:rsidR="00B83130" w:rsidRDefault="00B83130" w:rsidP="00B83130">
      <w:pPr>
        <w:pStyle w:val="Heading1"/>
      </w:pPr>
      <w:r>
        <w:t>Instructions</w:t>
      </w:r>
    </w:p>
    <w:p w14:paraId="300A2869" w14:textId="77777777" w:rsidR="00B83130" w:rsidRDefault="00B83130" w:rsidP="00B83130">
      <w:pPr>
        <w:pStyle w:val="Heading2"/>
      </w:pPr>
      <w:r>
        <w:t>Gather PDU Information for Local Network Communication</w:t>
      </w:r>
    </w:p>
    <w:p w14:paraId="10BD2182" w14:textId="77777777" w:rsidR="00B83130" w:rsidRDefault="00B83130" w:rsidP="007474AD">
      <w:pPr>
        <w:pStyle w:val="BodyTextL25"/>
      </w:pPr>
      <w:r>
        <w:rPr>
          <w:b/>
        </w:rPr>
        <w:t>Note</w:t>
      </w:r>
      <w:r w:rsidRPr="00C54CFE">
        <w:t xml:space="preserve">: </w:t>
      </w:r>
      <w:r>
        <w:t>Review the Reflection Questions in Part 3 before proceeding with Part 1. It will give you an idea of the type of information you will need to gather PDU information as a packet travels from 172.16.31.5 to 172.16.31.2.</w:t>
      </w:r>
    </w:p>
    <w:p w14:paraId="42BB3824" w14:textId="77777777"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14:paraId="23659499" w14:textId="77777777"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14:paraId="0B026B0E" w14:textId="77777777"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14:paraId="76D1B7C6" w14:textId="77777777"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66840FE7" w14:textId="77777777" w:rsidR="00B83130" w:rsidRPr="00B83130" w:rsidRDefault="00B83130" w:rsidP="00B83130">
      <w:pPr>
        <w:pStyle w:val="Bulletlevel2"/>
      </w:pPr>
      <w:r w:rsidRPr="00B83130">
        <w:t xml:space="preserve">Destination MAC Address: </w:t>
      </w:r>
      <w:r w:rsidRPr="002A2B3D">
        <w:rPr>
          <w:b/>
        </w:rPr>
        <w:t>000C:85CC:1DA7</w:t>
      </w:r>
    </w:p>
    <w:p w14:paraId="7362FD30" w14:textId="77777777" w:rsidR="00B83130" w:rsidRPr="00B83130" w:rsidRDefault="00B83130" w:rsidP="00B83130">
      <w:pPr>
        <w:pStyle w:val="Bulletlevel2"/>
      </w:pPr>
      <w:r w:rsidRPr="00B83130">
        <w:t xml:space="preserve">Source MAC Address: </w:t>
      </w:r>
      <w:r w:rsidRPr="002A2B3D">
        <w:rPr>
          <w:b/>
        </w:rPr>
        <w:t>00D0:D311:C788</w:t>
      </w:r>
    </w:p>
    <w:p w14:paraId="37980656" w14:textId="77777777" w:rsidR="00B83130" w:rsidRPr="00B83130" w:rsidRDefault="00B83130" w:rsidP="00B83130">
      <w:pPr>
        <w:pStyle w:val="Bulletlevel2"/>
      </w:pPr>
      <w:r w:rsidRPr="00B83130">
        <w:t xml:space="preserve">Source IP Address: </w:t>
      </w:r>
      <w:r w:rsidRPr="002A2B3D">
        <w:rPr>
          <w:b/>
        </w:rPr>
        <w:t>172.16.31.5</w:t>
      </w:r>
    </w:p>
    <w:p w14:paraId="5E37DA4C" w14:textId="77777777" w:rsidR="00B83130" w:rsidRPr="00B83130" w:rsidRDefault="00B83130" w:rsidP="00B83130">
      <w:pPr>
        <w:pStyle w:val="Bulletlevel2"/>
      </w:pPr>
      <w:r w:rsidRPr="00B83130">
        <w:t xml:space="preserve">Destination IP Address: </w:t>
      </w:r>
      <w:r w:rsidRPr="002A2B3D">
        <w:rPr>
          <w:b/>
        </w:rPr>
        <w:t>172.16.31.2</w:t>
      </w:r>
    </w:p>
    <w:p w14:paraId="1FBE7346" w14:textId="77777777" w:rsidR="00B83130" w:rsidRPr="00B83130" w:rsidRDefault="00B83130" w:rsidP="00B83130">
      <w:pPr>
        <w:pStyle w:val="Bulletlevel2"/>
      </w:pPr>
      <w:r w:rsidRPr="00B83130">
        <w:t xml:space="preserve">At Device: </w:t>
      </w:r>
      <w:r w:rsidRPr="002A2B3D">
        <w:rPr>
          <w:b/>
        </w:rPr>
        <w:t>172.16.31.5</w:t>
      </w:r>
    </w:p>
    <w:p w14:paraId="6858F9DA" w14:textId="77777777"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Default="00B83130" w:rsidP="003E57DE">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Default="00B83130" w:rsidP="00DC16C4">
            <w:pPr>
              <w:pStyle w:val="TableHeading"/>
            </w:pPr>
            <w:r>
              <w:t>At Device</w:t>
            </w:r>
          </w:p>
        </w:tc>
        <w:tc>
          <w:tcPr>
            <w:tcW w:w="2250" w:type="dxa"/>
          </w:tcPr>
          <w:p w14:paraId="6B8F7867" w14:textId="77777777" w:rsidR="00B83130" w:rsidRDefault="00B83130" w:rsidP="00DC16C4">
            <w:pPr>
              <w:pStyle w:val="TableHeading"/>
            </w:pPr>
            <w:r>
              <w:t>Dest. MAC</w:t>
            </w:r>
          </w:p>
        </w:tc>
        <w:tc>
          <w:tcPr>
            <w:tcW w:w="2340" w:type="dxa"/>
          </w:tcPr>
          <w:p w14:paraId="7A0AEAB2" w14:textId="77777777" w:rsidR="00B83130" w:rsidRDefault="00B83130" w:rsidP="00DC16C4">
            <w:pPr>
              <w:pStyle w:val="TableHeading"/>
            </w:pPr>
            <w:r>
              <w:t>Src MAC</w:t>
            </w:r>
          </w:p>
        </w:tc>
        <w:tc>
          <w:tcPr>
            <w:tcW w:w="1800" w:type="dxa"/>
          </w:tcPr>
          <w:p w14:paraId="0FDAA26E" w14:textId="77777777" w:rsidR="00B83130" w:rsidRDefault="00B83130" w:rsidP="00DC16C4">
            <w:pPr>
              <w:pStyle w:val="TableHeading"/>
            </w:pPr>
            <w:r>
              <w:t>Src IPv4</w:t>
            </w:r>
          </w:p>
        </w:tc>
        <w:tc>
          <w:tcPr>
            <w:tcW w:w="1843" w:type="dxa"/>
          </w:tcPr>
          <w:p w14:paraId="519621DD" w14:textId="77777777" w:rsidR="00B83130" w:rsidRDefault="00B83130" w:rsidP="00DC16C4">
            <w:pPr>
              <w:pStyle w:val="TableHeading"/>
            </w:pPr>
            <w:r>
              <w:t>Dest IPv4</w:t>
            </w:r>
          </w:p>
        </w:tc>
      </w:tr>
      <w:tr w:rsidR="0022777C" w:rsidRPr="00EF53A0" w14:paraId="161EB887" w14:textId="77777777" w:rsidTr="0022777C">
        <w:tc>
          <w:tcPr>
            <w:tcW w:w="1797" w:type="dxa"/>
          </w:tcPr>
          <w:p w14:paraId="51D47E2B" w14:textId="77777777" w:rsidR="00B83130" w:rsidRPr="00EF53A0" w:rsidRDefault="00B83130" w:rsidP="00DC16C4">
            <w:pPr>
              <w:pStyle w:val="TableText"/>
            </w:pPr>
            <w:r w:rsidRPr="00EF53A0">
              <w:t>1</w:t>
            </w:r>
            <w:r>
              <w:t>72.16.31.5</w:t>
            </w:r>
          </w:p>
        </w:tc>
        <w:tc>
          <w:tcPr>
            <w:tcW w:w="2250" w:type="dxa"/>
            <w:vAlign w:val="top"/>
          </w:tcPr>
          <w:p w14:paraId="5FF90CE3" w14:textId="77777777" w:rsidR="00B83130" w:rsidRPr="00EF53A0" w:rsidRDefault="00B83130" w:rsidP="00DC16C4">
            <w:pPr>
              <w:pStyle w:val="TableText"/>
              <w:rPr>
                <w:szCs w:val="16"/>
              </w:rPr>
            </w:pPr>
            <w:r w:rsidRPr="00EF53A0">
              <w:rPr>
                <w:szCs w:val="16"/>
              </w:rPr>
              <w:t>000C:85CC:1DA7</w:t>
            </w:r>
          </w:p>
        </w:tc>
        <w:tc>
          <w:tcPr>
            <w:tcW w:w="2340" w:type="dxa"/>
            <w:vAlign w:val="top"/>
          </w:tcPr>
          <w:p w14:paraId="7070556D" w14:textId="77777777" w:rsidR="00B83130" w:rsidRPr="00EF53A0" w:rsidRDefault="00B83130" w:rsidP="00DC16C4">
            <w:pPr>
              <w:pStyle w:val="TableText"/>
              <w:rPr>
                <w:szCs w:val="16"/>
              </w:rPr>
            </w:pPr>
            <w:r>
              <w:t>00D0:D311:C788</w:t>
            </w:r>
          </w:p>
        </w:tc>
        <w:tc>
          <w:tcPr>
            <w:tcW w:w="1800" w:type="dxa"/>
            <w:vAlign w:val="top"/>
          </w:tcPr>
          <w:p w14:paraId="208A2532" w14:textId="77777777" w:rsidR="00B83130" w:rsidRPr="00EF53A0" w:rsidRDefault="00B83130" w:rsidP="00DC16C4">
            <w:pPr>
              <w:pStyle w:val="TableText"/>
              <w:rPr>
                <w:szCs w:val="16"/>
              </w:rPr>
            </w:pPr>
            <w:r>
              <w:rPr>
                <w:szCs w:val="16"/>
              </w:rPr>
              <w:t>172.16.31.5</w:t>
            </w:r>
          </w:p>
        </w:tc>
        <w:tc>
          <w:tcPr>
            <w:tcW w:w="1843" w:type="dxa"/>
            <w:vAlign w:val="top"/>
          </w:tcPr>
          <w:p w14:paraId="6EC1A689" w14:textId="77777777" w:rsidR="00B83130" w:rsidRPr="00EF53A0" w:rsidRDefault="00B83130" w:rsidP="00DC16C4">
            <w:pPr>
              <w:pStyle w:val="TableText"/>
              <w:rPr>
                <w:szCs w:val="16"/>
              </w:rPr>
            </w:pPr>
            <w:r>
              <w:rPr>
                <w:szCs w:val="16"/>
              </w:rPr>
              <w:t>172.16.31.2</w:t>
            </w:r>
          </w:p>
        </w:tc>
      </w:tr>
      <w:tr w:rsidR="0022777C" w:rsidRPr="00EF53A0" w14:paraId="16FEC6AD" w14:textId="77777777" w:rsidTr="0022777C">
        <w:tc>
          <w:tcPr>
            <w:tcW w:w="1797" w:type="dxa"/>
          </w:tcPr>
          <w:p w14:paraId="3399D61B" w14:textId="77777777" w:rsidR="00B83130" w:rsidRPr="00EF53A0" w:rsidRDefault="00B83130" w:rsidP="00DC16C4">
            <w:pPr>
              <w:pStyle w:val="TableText"/>
            </w:pPr>
            <w:r w:rsidRPr="00EF53A0">
              <w:t>Switch1</w:t>
            </w:r>
          </w:p>
        </w:tc>
        <w:tc>
          <w:tcPr>
            <w:tcW w:w="2250" w:type="dxa"/>
            <w:vAlign w:val="top"/>
          </w:tcPr>
          <w:p w14:paraId="2FB79317" w14:textId="77777777" w:rsidR="00B83130" w:rsidRPr="00EF53A0" w:rsidRDefault="00B83130" w:rsidP="00DC16C4">
            <w:pPr>
              <w:pStyle w:val="TableText"/>
              <w:rPr>
                <w:szCs w:val="16"/>
              </w:rPr>
            </w:pPr>
            <w:r w:rsidRPr="00EF53A0">
              <w:rPr>
                <w:szCs w:val="16"/>
              </w:rPr>
              <w:t>000C:85CC:1DA7</w:t>
            </w:r>
          </w:p>
        </w:tc>
        <w:tc>
          <w:tcPr>
            <w:tcW w:w="2340" w:type="dxa"/>
            <w:vAlign w:val="top"/>
          </w:tcPr>
          <w:p w14:paraId="3092A58F" w14:textId="77777777" w:rsidR="00B83130" w:rsidRPr="00EF53A0" w:rsidRDefault="00B83130" w:rsidP="00DC16C4">
            <w:pPr>
              <w:pStyle w:val="TableText"/>
              <w:rPr>
                <w:szCs w:val="16"/>
              </w:rPr>
            </w:pPr>
            <w:r>
              <w:t>00D0:D311:C788</w:t>
            </w:r>
          </w:p>
        </w:tc>
        <w:tc>
          <w:tcPr>
            <w:tcW w:w="1800" w:type="dxa"/>
          </w:tcPr>
          <w:p w14:paraId="04E62E61" w14:textId="77777777" w:rsidR="00B83130" w:rsidRPr="00EF53A0" w:rsidRDefault="00E62AB4" w:rsidP="00DC16C4">
            <w:pPr>
              <w:pStyle w:val="TableText"/>
            </w:pPr>
            <w:r>
              <w:t>N/A</w:t>
            </w:r>
          </w:p>
        </w:tc>
        <w:tc>
          <w:tcPr>
            <w:tcW w:w="1843" w:type="dxa"/>
          </w:tcPr>
          <w:p w14:paraId="0D8DE109" w14:textId="77777777" w:rsidR="00B83130" w:rsidRPr="00EF53A0" w:rsidRDefault="00E62AB4" w:rsidP="00DC16C4">
            <w:pPr>
              <w:pStyle w:val="TableText"/>
            </w:pPr>
            <w:r>
              <w:t>N/A</w:t>
            </w:r>
          </w:p>
        </w:tc>
      </w:tr>
      <w:tr w:rsidR="0022777C" w:rsidRPr="00EF53A0" w14:paraId="3C882591" w14:textId="77777777" w:rsidTr="0022777C">
        <w:tc>
          <w:tcPr>
            <w:tcW w:w="1797" w:type="dxa"/>
          </w:tcPr>
          <w:p w14:paraId="47189B5C" w14:textId="77777777" w:rsidR="00B83130" w:rsidRPr="00EF53A0" w:rsidRDefault="00B83130" w:rsidP="00DC16C4">
            <w:pPr>
              <w:pStyle w:val="TableText"/>
            </w:pPr>
            <w:r w:rsidRPr="00EF53A0">
              <w:t>Hub</w:t>
            </w:r>
          </w:p>
        </w:tc>
        <w:tc>
          <w:tcPr>
            <w:tcW w:w="2250" w:type="dxa"/>
          </w:tcPr>
          <w:p w14:paraId="160D0153" w14:textId="77777777" w:rsidR="00B83130" w:rsidRPr="00EF53A0" w:rsidRDefault="00E62AB4" w:rsidP="00DC16C4">
            <w:pPr>
              <w:pStyle w:val="TableText"/>
            </w:pPr>
            <w:r>
              <w:t>N/A</w:t>
            </w:r>
          </w:p>
        </w:tc>
        <w:tc>
          <w:tcPr>
            <w:tcW w:w="2340" w:type="dxa"/>
          </w:tcPr>
          <w:p w14:paraId="0BF88C05" w14:textId="77777777" w:rsidR="00B83130" w:rsidRPr="00EF53A0" w:rsidRDefault="00E62AB4" w:rsidP="00E62AB4">
            <w:pPr>
              <w:pStyle w:val="TableText"/>
            </w:pPr>
            <w:r>
              <w:t>N/A</w:t>
            </w:r>
          </w:p>
        </w:tc>
        <w:tc>
          <w:tcPr>
            <w:tcW w:w="1800" w:type="dxa"/>
          </w:tcPr>
          <w:p w14:paraId="59205E80" w14:textId="77777777" w:rsidR="00B83130" w:rsidRPr="00EF53A0" w:rsidRDefault="00E62AB4" w:rsidP="00DC16C4">
            <w:pPr>
              <w:pStyle w:val="TableText"/>
            </w:pPr>
            <w:r>
              <w:t>N/A</w:t>
            </w:r>
          </w:p>
        </w:tc>
        <w:tc>
          <w:tcPr>
            <w:tcW w:w="1843" w:type="dxa"/>
          </w:tcPr>
          <w:p w14:paraId="49D647AA" w14:textId="77777777" w:rsidR="00B83130" w:rsidRPr="00EF53A0" w:rsidRDefault="00E62AB4" w:rsidP="00DC16C4">
            <w:pPr>
              <w:pStyle w:val="TableText"/>
            </w:pPr>
            <w:r>
              <w:t>N/A</w:t>
            </w:r>
          </w:p>
        </w:tc>
      </w:tr>
      <w:tr w:rsidR="0022777C" w:rsidRPr="00EF53A0" w14:paraId="3601238D" w14:textId="77777777" w:rsidTr="0022777C">
        <w:tc>
          <w:tcPr>
            <w:tcW w:w="1797" w:type="dxa"/>
          </w:tcPr>
          <w:p w14:paraId="4E15F93A" w14:textId="77777777" w:rsidR="00B83130" w:rsidRPr="00EF53A0" w:rsidRDefault="00B83130" w:rsidP="00DC16C4">
            <w:pPr>
              <w:pStyle w:val="TableText"/>
            </w:pPr>
            <w:r>
              <w:t>172.16.31.2</w:t>
            </w:r>
          </w:p>
        </w:tc>
        <w:tc>
          <w:tcPr>
            <w:tcW w:w="2250" w:type="dxa"/>
            <w:vAlign w:val="top"/>
          </w:tcPr>
          <w:p w14:paraId="3C06FFD6" w14:textId="77777777" w:rsidR="00B83130" w:rsidRPr="00EF53A0" w:rsidRDefault="00B83130" w:rsidP="00DC16C4">
            <w:pPr>
              <w:pStyle w:val="TableText"/>
              <w:rPr>
                <w:szCs w:val="16"/>
              </w:rPr>
            </w:pPr>
            <w:r>
              <w:t>00D0:D311:C788</w:t>
            </w:r>
          </w:p>
        </w:tc>
        <w:tc>
          <w:tcPr>
            <w:tcW w:w="2340" w:type="dxa"/>
            <w:vAlign w:val="top"/>
          </w:tcPr>
          <w:p w14:paraId="73917F71" w14:textId="77777777" w:rsidR="00B83130" w:rsidRPr="00EF53A0" w:rsidRDefault="00B83130" w:rsidP="00DC16C4">
            <w:pPr>
              <w:pStyle w:val="TableText"/>
              <w:rPr>
                <w:szCs w:val="16"/>
              </w:rPr>
            </w:pPr>
            <w:r w:rsidRPr="00EF53A0">
              <w:rPr>
                <w:szCs w:val="16"/>
              </w:rPr>
              <w:t>000C:85CC:1DA7</w:t>
            </w:r>
          </w:p>
        </w:tc>
        <w:tc>
          <w:tcPr>
            <w:tcW w:w="1800" w:type="dxa"/>
            <w:vAlign w:val="top"/>
          </w:tcPr>
          <w:p w14:paraId="2FD315ED" w14:textId="77777777" w:rsidR="00B83130" w:rsidRPr="00EF53A0" w:rsidRDefault="00B83130" w:rsidP="00DC16C4">
            <w:pPr>
              <w:pStyle w:val="TableText"/>
              <w:rPr>
                <w:szCs w:val="16"/>
              </w:rPr>
            </w:pPr>
            <w:r w:rsidRPr="00EF53A0">
              <w:rPr>
                <w:szCs w:val="16"/>
              </w:rPr>
              <w:t>172.16.31.2</w:t>
            </w:r>
          </w:p>
        </w:tc>
        <w:tc>
          <w:tcPr>
            <w:tcW w:w="1843" w:type="dxa"/>
            <w:vAlign w:val="top"/>
          </w:tcPr>
          <w:p w14:paraId="4FFCF2F3" w14:textId="77777777" w:rsidR="00B83130" w:rsidRPr="00EF53A0" w:rsidRDefault="00B83130" w:rsidP="00DC16C4">
            <w:pPr>
              <w:pStyle w:val="TableText"/>
              <w:rPr>
                <w:szCs w:val="16"/>
              </w:rPr>
            </w:pPr>
            <w:r>
              <w:rPr>
                <w:szCs w:val="16"/>
              </w:rPr>
              <w:t>172.16.31.5</w:t>
            </w:r>
          </w:p>
        </w:tc>
      </w:tr>
    </w:tbl>
    <w:p w14:paraId="64BDB8CE" w14:textId="77777777" w:rsidR="00B83130" w:rsidRDefault="00B83130" w:rsidP="002A2B3D">
      <w:pPr>
        <w:pStyle w:val="Heading3"/>
      </w:pPr>
      <w:r>
        <w:t>Gather additional PDU information from other pings.</w:t>
      </w:r>
    </w:p>
    <w:p w14:paraId="5D6795D8" w14:textId="77777777" w:rsidR="00B83130" w:rsidRDefault="00B83130" w:rsidP="00B83130">
      <w:pPr>
        <w:pStyle w:val="BodyTextL25"/>
      </w:pPr>
      <w:r>
        <w:t>Repeat the process in Step 1 and gather the information for the following tests:</w:t>
      </w:r>
    </w:p>
    <w:p w14:paraId="69EC6598" w14:textId="77777777" w:rsidR="00B83130" w:rsidRDefault="00B83130" w:rsidP="00B83130">
      <w:pPr>
        <w:pStyle w:val="Bulletlevel1"/>
        <w:tabs>
          <w:tab w:val="clear" w:pos="720"/>
          <w:tab w:val="num" w:pos="1080"/>
        </w:tabs>
        <w:spacing w:before="60" w:after="60" w:line="276" w:lineRule="auto"/>
        <w:ind w:left="1080"/>
      </w:pPr>
      <w:r>
        <w:t>Ping 172.16.31.2 from 172.16.31.3.</w:t>
      </w:r>
    </w:p>
    <w:p w14:paraId="2D02682A" w14:textId="77777777" w:rsidR="00B83130" w:rsidRDefault="00B83130" w:rsidP="00B83130">
      <w:pPr>
        <w:pStyle w:val="Bulletlevel1"/>
        <w:tabs>
          <w:tab w:val="clear" w:pos="720"/>
          <w:tab w:val="num" w:pos="1080"/>
        </w:tabs>
        <w:spacing w:before="60" w:after="60" w:line="276" w:lineRule="auto"/>
        <w:ind w:left="1080"/>
      </w:pPr>
      <w:r>
        <w:lastRenderedPageBreak/>
        <w:t>Ping 172.16.31.4 from 172.16.31.5.</w:t>
      </w:r>
    </w:p>
    <w:p w14:paraId="5062D4F8" w14:textId="77777777" w:rsidR="00B83130" w:rsidRDefault="00B83130" w:rsidP="00B83130">
      <w:pPr>
        <w:pStyle w:val="BodyTextL25"/>
      </w:pPr>
      <w:r>
        <w:t>Return to Realtime mode.</w:t>
      </w:r>
    </w:p>
    <w:p w14:paraId="7A911365" w14:textId="77777777" w:rsidR="00B83130" w:rsidRDefault="00B83130" w:rsidP="002A2B3D">
      <w:pPr>
        <w:pStyle w:val="Heading2"/>
      </w:pPr>
      <w:r>
        <w:t>Gather PDU Information for Remote Network Communication</w:t>
      </w:r>
    </w:p>
    <w:p w14:paraId="2AA1F9B6" w14:textId="77777777" w:rsidR="00B83130" w:rsidRPr="00DD1ECE" w:rsidRDefault="00B83130" w:rsidP="00B83130">
      <w:pPr>
        <w:pStyle w:val="BodyTextL25"/>
      </w:pPr>
      <w:r>
        <w:t>In order to communicate with remote networks, a gateway device is necessary. Study the process that takes place to communicate with devices on the remote network. Pay close attention to the MAC addresses used.</w:t>
      </w:r>
    </w:p>
    <w:p w14:paraId="22F583E0" w14:textId="77777777" w:rsidR="00B83130" w:rsidRDefault="00B83130" w:rsidP="002A2B3D">
      <w:pPr>
        <w:pStyle w:val="Heading3"/>
      </w:pPr>
      <w:r>
        <w:t>Gather PDU information as a packet travels from 172.16.31.5 to 10.10.10.2.</w:t>
      </w:r>
    </w:p>
    <w:p w14:paraId="3FD0EA2A" w14:textId="77777777"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14:paraId="4CB4132A" w14:textId="77777777"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14:paraId="33501E28" w14:textId="77777777"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14:paraId="23A1AD97" w14:textId="77777777"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14:paraId="0C8D3128" w14:textId="77777777" w:rsidR="00B83130" w:rsidRDefault="00B83130" w:rsidP="00B83130">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14:paraId="1FA380F5" w14:textId="77777777" w:rsidR="00B83130" w:rsidRDefault="00B83130" w:rsidP="00B83130">
      <w:pPr>
        <w:pStyle w:val="Bulletlevel1"/>
        <w:tabs>
          <w:tab w:val="clear" w:pos="720"/>
          <w:tab w:val="num" w:pos="1080"/>
        </w:tabs>
        <w:spacing w:before="60" w:after="60" w:line="276" w:lineRule="auto"/>
        <w:ind w:left="1080"/>
      </w:pPr>
      <w:r>
        <w:t>Source MAC Address</w:t>
      </w:r>
      <w:r w:rsidRPr="003E66E1">
        <w:t>:</w:t>
      </w:r>
      <w:r>
        <w:t xml:space="preserve"> 00D0:D311:C788</w:t>
      </w:r>
    </w:p>
    <w:p w14:paraId="5E96FE09" w14:textId="77777777" w:rsidR="00B83130" w:rsidRDefault="00B83130" w:rsidP="00B83130">
      <w:pPr>
        <w:pStyle w:val="Bulletlevel1"/>
        <w:tabs>
          <w:tab w:val="clear" w:pos="720"/>
          <w:tab w:val="num" w:pos="1080"/>
        </w:tabs>
        <w:spacing w:before="60" w:after="60" w:line="276" w:lineRule="auto"/>
        <w:ind w:left="1080"/>
      </w:pPr>
      <w:r>
        <w:t>Source IP Address</w:t>
      </w:r>
      <w:r w:rsidRPr="003E66E1">
        <w:t>:</w:t>
      </w:r>
      <w:r>
        <w:t xml:space="preserve"> 172.16.31.5</w:t>
      </w:r>
    </w:p>
    <w:p w14:paraId="619C809A" w14:textId="77777777" w:rsidR="00B83130" w:rsidRDefault="00B83130" w:rsidP="00B83130">
      <w:pPr>
        <w:pStyle w:val="Bulletlevel1"/>
        <w:tabs>
          <w:tab w:val="clear" w:pos="720"/>
          <w:tab w:val="num" w:pos="1080"/>
        </w:tabs>
        <w:spacing w:before="60" w:after="60" w:line="276" w:lineRule="auto"/>
        <w:ind w:left="1080"/>
      </w:pPr>
      <w:r>
        <w:t>Destination IP Address</w:t>
      </w:r>
      <w:r w:rsidRPr="00A50443">
        <w:t>:</w:t>
      </w:r>
      <w:r>
        <w:t xml:space="preserve"> 10.10.10.2</w:t>
      </w:r>
    </w:p>
    <w:p w14:paraId="4BFE6BE9" w14:textId="77777777" w:rsidR="00B83130" w:rsidRDefault="00B83130" w:rsidP="00B83130">
      <w:pPr>
        <w:pStyle w:val="Bulletlevel1"/>
        <w:tabs>
          <w:tab w:val="clear" w:pos="720"/>
          <w:tab w:val="num" w:pos="1080"/>
        </w:tabs>
        <w:spacing w:before="60" w:after="60" w:line="276" w:lineRule="auto"/>
        <w:ind w:left="1080"/>
      </w:pPr>
      <w:r>
        <w:t xml:space="preserve">At </w:t>
      </w:r>
      <w:r w:rsidRPr="00140D7E">
        <w:t xml:space="preserve">Device: </w:t>
      </w:r>
      <w:r>
        <w:t>172.16.31.5</w:t>
      </w:r>
    </w:p>
    <w:p w14:paraId="7A7EACEC" w14:textId="77777777" w:rsidR="009E4E49" w:rsidRPr="001B595D" w:rsidRDefault="009E4E49" w:rsidP="009E4E49">
      <w:pPr>
        <w:pStyle w:val="Heading4"/>
      </w:pPr>
      <w:r>
        <w:t>Question:</w:t>
      </w:r>
    </w:p>
    <w:p w14:paraId="68BCCD6C" w14:textId="77777777" w:rsidR="009E4E49" w:rsidRDefault="00B83130" w:rsidP="009E4E49">
      <w:pPr>
        <w:pStyle w:val="BodyTextL50"/>
        <w:spacing w:before="0"/>
        <w:contextualSpacing/>
      </w:pPr>
      <w:r>
        <w:t>What device has the destination MAC that is shown?</w:t>
      </w:r>
    </w:p>
    <w:p w14:paraId="2E219375" w14:textId="77777777" w:rsidR="009E4E49" w:rsidRDefault="009E4E49" w:rsidP="009E4E49">
      <w:pPr>
        <w:pStyle w:val="AnswerLineL50"/>
      </w:pPr>
      <w:r>
        <w:t>Type your answers here.</w:t>
      </w:r>
    </w:p>
    <w:p w14:paraId="5922C692" w14:textId="77777777"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Default="00B83130" w:rsidP="00DC16C4">
            <w:pPr>
              <w:pStyle w:val="TableHeading"/>
            </w:pPr>
            <w:r>
              <w:t>At Device</w:t>
            </w:r>
          </w:p>
        </w:tc>
        <w:tc>
          <w:tcPr>
            <w:tcW w:w="2250" w:type="dxa"/>
          </w:tcPr>
          <w:p w14:paraId="01454D04" w14:textId="77777777" w:rsidR="00B83130" w:rsidRDefault="00B83130" w:rsidP="00DC16C4">
            <w:pPr>
              <w:pStyle w:val="TableHeading"/>
            </w:pPr>
            <w:r>
              <w:t>Dest. MAC</w:t>
            </w:r>
          </w:p>
        </w:tc>
        <w:tc>
          <w:tcPr>
            <w:tcW w:w="2070" w:type="dxa"/>
          </w:tcPr>
          <w:p w14:paraId="5AA852D1" w14:textId="77777777" w:rsidR="00B83130" w:rsidRDefault="00B83130" w:rsidP="00DC16C4">
            <w:pPr>
              <w:pStyle w:val="TableHeading"/>
            </w:pPr>
            <w:r>
              <w:t>Src MAC</w:t>
            </w:r>
          </w:p>
        </w:tc>
        <w:tc>
          <w:tcPr>
            <w:tcW w:w="1890" w:type="dxa"/>
          </w:tcPr>
          <w:p w14:paraId="067DF6E5" w14:textId="77777777" w:rsidR="00B83130" w:rsidRDefault="00B83130" w:rsidP="00DC16C4">
            <w:pPr>
              <w:pStyle w:val="TableHeading"/>
            </w:pPr>
            <w:r>
              <w:t>Src IPv4</w:t>
            </w:r>
          </w:p>
        </w:tc>
        <w:tc>
          <w:tcPr>
            <w:tcW w:w="1800" w:type="dxa"/>
          </w:tcPr>
          <w:p w14:paraId="29755B67" w14:textId="77777777" w:rsidR="00B83130" w:rsidRDefault="00B83130" w:rsidP="00DC16C4">
            <w:pPr>
              <w:pStyle w:val="TableHeading"/>
            </w:pPr>
            <w:r>
              <w:t>Dest IPv4</w:t>
            </w:r>
          </w:p>
        </w:tc>
      </w:tr>
      <w:tr w:rsidR="002A2B3D" w:rsidRPr="00EF53A0" w14:paraId="1E2058D3" w14:textId="77777777" w:rsidTr="002A2B3D">
        <w:tc>
          <w:tcPr>
            <w:tcW w:w="1887" w:type="dxa"/>
          </w:tcPr>
          <w:p w14:paraId="38BE24BE" w14:textId="77777777" w:rsidR="00B83130" w:rsidRPr="00EF53A0" w:rsidRDefault="00B83130" w:rsidP="0022777C">
            <w:pPr>
              <w:pStyle w:val="TableText"/>
            </w:pPr>
            <w:r w:rsidRPr="00EF53A0">
              <w:t>1</w:t>
            </w:r>
            <w:r>
              <w:t>72.16.31.5</w:t>
            </w:r>
          </w:p>
        </w:tc>
        <w:tc>
          <w:tcPr>
            <w:tcW w:w="2250" w:type="dxa"/>
            <w:vAlign w:val="top"/>
          </w:tcPr>
          <w:p w14:paraId="71945D45" w14:textId="77777777" w:rsidR="00B83130" w:rsidRPr="00EF53A0" w:rsidRDefault="00B83130" w:rsidP="00DC16C4">
            <w:pPr>
              <w:pStyle w:val="TableText"/>
              <w:rPr>
                <w:szCs w:val="16"/>
              </w:rPr>
            </w:pPr>
            <w:r w:rsidRPr="00EF53A0">
              <w:rPr>
                <w:szCs w:val="16"/>
              </w:rPr>
              <w:t>00D0:BA8E:741A</w:t>
            </w:r>
          </w:p>
        </w:tc>
        <w:tc>
          <w:tcPr>
            <w:tcW w:w="2070" w:type="dxa"/>
            <w:vAlign w:val="top"/>
          </w:tcPr>
          <w:p w14:paraId="63CB0E82" w14:textId="77777777" w:rsidR="00B83130" w:rsidRPr="00EF53A0" w:rsidRDefault="00B83130" w:rsidP="00DC16C4">
            <w:pPr>
              <w:pStyle w:val="TableText"/>
              <w:rPr>
                <w:szCs w:val="16"/>
              </w:rPr>
            </w:pPr>
            <w:r>
              <w:t>00D0:D311:C788</w:t>
            </w:r>
          </w:p>
        </w:tc>
        <w:tc>
          <w:tcPr>
            <w:tcW w:w="1890" w:type="dxa"/>
            <w:vAlign w:val="top"/>
          </w:tcPr>
          <w:p w14:paraId="7FF88789" w14:textId="77777777" w:rsidR="00B83130" w:rsidRPr="00EF53A0" w:rsidRDefault="00B83130" w:rsidP="00DC16C4">
            <w:pPr>
              <w:pStyle w:val="TableText"/>
              <w:rPr>
                <w:szCs w:val="16"/>
              </w:rPr>
            </w:pPr>
            <w:r>
              <w:rPr>
                <w:szCs w:val="16"/>
              </w:rPr>
              <w:t>172.16.31.5</w:t>
            </w:r>
          </w:p>
        </w:tc>
        <w:tc>
          <w:tcPr>
            <w:tcW w:w="1800" w:type="dxa"/>
            <w:vAlign w:val="top"/>
          </w:tcPr>
          <w:p w14:paraId="7C748BB3" w14:textId="77777777" w:rsidR="00B83130" w:rsidRPr="00EF53A0" w:rsidRDefault="00B83130" w:rsidP="00DC16C4">
            <w:pPr>
              <w:pStyle w:val="TableText"/>
              <w:rPr>
                <w:szCs w:val="16"/>
              </w:rPr>
            </w:pPr>
            <w:r>
              <w:rPr>
                <w:szCs w:val="16"/>
              </w:rPr>
              <w:t>10.10.10.2</w:t>
            </w:r>
          </w:p>
        </w:tc>
      </w:tr>
      <w:tr w:rsidR="002A2B3D" w:rsidRPr="00EF53A0" w14:paraId="33FA5095" w14:textId="77777777" w:rsidTr="002A2B3D">
        <w:tc>
          <w:tcPr>
            <w:tcW w:w="1887" w:type="dxa"/>
          </w:tcPr>
          <w:p w14:paraId="59FC67CC" w14:textId="77777777" w:rsidR="00B83130" w:rsidRPr="00EF53A0" w:rsidRDefault="00B83130" w:rsidP="00DC16C4">
            <w:pPr>
              <w:pStyle w:val="TableText"/>
            </w:pPr>
            <w:r w:rsidRPr="00EF53A0">
              <w:t>Switch1</w:t>
            </w:r>
          </w:p>
        </w:tc>
        <w:tc>
          <w:tcPr>
            <w:tcW w:w="2250" w:type="dxa"/>
            <w:vAlign w:val="top"/>
          </w:tcPr>
          <w:p w14:paraId="4326F272" w14:textId="77777777" w:rsidR="00B83130" w:rsidRPr="00EF53A0" w:rsidRDefault="00B83130" w:rsidP="00DC16C4">
            <w:pPr>
              <w:pStyle w:val="TableText"/>
              <w:rPr>
                <w:szCs w:val="16"/>
              </w:rPr>
            </w:pPr>
            <w:r w:rsidRPr="00EF53A0">
              <w:rPr>
                <w:szCs w:val="16"/>
              </w:rPr>
              <w:t>00D0:BA8E:741A</w:t>
            </w:r>
          </w:p>
        </w:tc>
        <w:tc>
          <w:tcPr>
            <w:tcW w:w="2070" w:type="dxa"/>
            <w:vAlign w:val="top"/>
          </w:tcPr>
          <w:p w14:paraId="482FEA7D" w14:textId="77777777" w:rsidR="00B83130" w:rsidRPr="00EF53A0" w:rsidRDefault="00B83130" w:rsidP="00DC16C4">
            <w:pPr>
              <w:pStyle w:val="TableText"/>
              <w:rPr>
                <w:szCs w:val="16"/>
              </w:rPr>
            </w:pPr>
            <w:r>
              <w:t>00D0:D311:C788</w:t>
            </w:r>
          </w:p>
        </w:tc>
        <w:tc>
          <w:tcPr>
            <w:tcW w:w="1890" w:type="dxa"/>
          </w:tcPr>
          <w:p w14:paraId="7143868A" w14:textId="77777777" w:rsidR="00B83130" w:rsidRPr="00EF53A0" w:rsidRDefault="00E62AB4" w:rsidP="00DC16C4">
            <w:pPr>
              <w:pStyle w:val="TableText"/>
            </w:pPr>
            <w:r>
              <w:t>N/A</w:t>
            </w:r>
          </w:p>
        </w:tc>
        <w:tc>
          <w:tcPr>
            <w:tcW w:w="1800" w:type="dxa"/>
          </w:tcPr>
          <w:p w14:paraId="468D40C3" w14:textId="77777777" w:rsidR="00B83130" w:rsidRPr="00EF53A0" w:rsidRDefault="00E62AB4" w:rsidP="00DC16C4">
            <w:pPr>
              <w:pStyle w:val="TableText"/>
            </w:pPr>
            <w:r>
              <w:t>N/A</w:t>
            </w:r>
          </w:p>
        </w:tc>
      </w:tr>
      <w:tr w:rsidR="002A2B3D" w:rsidRPr="00EF53A0" w14:paraId="489376EA" w14:textId="77777777" w:rsidTr="002A2B3D">
        <w:tc>
          <w:tcPr>
            <w:tcW w:w="1887" w:type="dxa"/>
          </w:tcPr>
          <w:p w14:paraId="24F23282" w14:textId="77777777" w:rsidR="00B83130" w:rsidRPr="00EF53A0" w:rsidRDefault="00B83130" w:rsidP="00DC16C4">
            <w:pPr>
              <w:pStyle w:val="TableText"/>
            </w:pPr>
            <w:r w:rsidRPr="00EF53A0">
              <w:t>Router</w:t>
            </w:r>
          </w:p>
        </w:tc>
        <w:tc>
          <w:tcPr>
            <w:tcW w:w="2250" w:type="dxa"/>
            <w:vAlign w:val="top"/>
          </w:tcPr>
          <w:p w14:paraId="7A88588D"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5BBA0352" w14:textId="77777777" w:rsidR="00B83130" w:rsidRPr="00EF53A0" w:rsidRDefault="00B83130" w:rsidP="00DC16C4">
            <w:pPr>
              <w:pStyle w:val="TableText"/>
              <w:rPr>
                <w:szCs w:val="16"/>
              </w:rPr>
            </w:pPr>
            <w:r w:rsidRPr="00EF53A0">
              <w:rPr>
                <w:szCs w:val="16"/>
              </w:rPr>
              <w:t>00D0:588C:2401</w:t>
            </w:r>
          </w:p>
        </w:tc>
        <w:tc>
          <w:tcPr>
            <w:tcW w:w="1890" w:type="dxa"/>
            <w:vAlign w:val="top"/>
          </w:tcPr>
          <w:p w14:paraId="0A1E426D" w14:textId="77777777" w:rsidR="00B83130" w:rsidRPr="00EF53A0" w:rsidRDefault="00B83130" w:rsidP="00DC16C4">
            <w:pPr>
              <w:pStyle w:val="TableText"/>
              <w:rPr>
                <w:szCs w:val="16"/>
              </w:rPr>
            </w:pPr>
            <w:r>
              <w:rPr>
                <w:szCs w:val="16"/>
              </w:rPr>
              <w:t>172.16.31.5</w:t>
            </w:r>
          </w:p>
        </w:tc>
        <w:tc>
          <w:tcPr>
            <w:tcW w:w="1800" w:type="dxa"/>
            <w:vAlign w:val="top"/>
          </w:tcPr>
          <w:p w14:paraId="45E6F6B6" w14:textId="77777777" w:rsidR="00B83130" w:rsidRPr="00EF53A0" w:rsidRDefault="00B83130" w:rsidP="00DC16C4">
            <w:pPr>
              <w:pStyle w:val="TableText"/>
              <w:rPr>
                <w:szCs w:val="16"/>
              </w:rPr>
            </w:pPr>
            <w:r>
              <w:rPr>
                <w:szCs w:val="16"/>
              </w:rPr>
              <w:t>10.10.10.2</w:t>
            </w:r>
          </w:p>
        </w:tc>
      </w:tr>
      <w:tr w:rsidR="002A2B3D" w:rsidRPr="00EF53A0" w14:paraId="6FC8AA95" w14:textId="77777777" w:rsidTr="002A2B3D">
        <w:tc>
          <w:tcPr>
            <w:tcW w:w="1887" w:type="dxa"/>
          </w:tcPr>
          <w:p w14:paraId="5C45BDD5" w14:textId="77777777" w:rsidR="00B83130" w:rsidRPr="00EF53A0" w:rsidRDefault="00B83130" w:rsidP="00DC16C4">
            <w:pPr>
              <w:pStyle w:val="TableText"/>
            </w:pPr>
            <w:r w:rsidRPr="00EF53A0">
              <w:t>Switch0</w:t>
            </w:r>
          </w:p>
        </w:tc>
        <w:tc>
          <w:tcPr>
            <w:tcW w:w="2250" w:type="dxa"/>
            <w:vAlign w:val="top"/>
          </w:tcPr>
          <w:p w14:paraId="7A907183"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125FA654" w14:textId="77777777" w:rsidR="00B83130" w:rsidRPr="00EF53A0" w:rsidRDefault="00B83130" w:rsidP="00DC16C4">
            <w:pPr>
              <w:pStyle w:val="TableText"/>
              <w:rPr>
                <w:szCs w:val="16"/>
              </w:rPr>
            </w:pPr>
            <w:r w:rsidRPr="00EF53A0">
              <w:rPr>
                <w:szCs w:val="16"/>
              </w:rPr>
              <w:t>00D0:588C:2401</w:t>
            </w:r>
          </w:p>
        </w:tc>
        <w:tc>
          <w:tcPr>
            <w:tcW w:w="1890" w:type="dxa"/>
          </w:tcPr>
          <w:p w14:paraId="7A7CA22E" w14:textId="77777777" w:rsidR="00B83130" w:rsidRPr="00EF53A0" w:rsidRDefault="00E62AB4" w:rsidP="00DC16C4">
            <w:pPr>
              <w:pStyle w:val="TableText"/>
            </w:pPr>
            <w:r>
              <w:t>N/A</w:t>
            </w:r>
          </w:p>
        </w:tc>
        <w:tc>
          <w:tcPr>
            <w:tcW w:w="1800" w:type="dxa"/>
          </w:tcPr>
          <w:p w14:paraId="1A66AB5C" w14:textId="77777777" w:rsidR="00B83130" w:rsidRPr="00EF53A0" w:rsidRDefault="00E62AB4" w:rsidP="00DC16C4">
            <w:pPr>
              <w:pStyle w:val="TableText"/>
            </w:pPr>
            <w:r>
              <w:t>N/A</w:t>
            </w:r>
          </w:p>
        </w:tc>
      </w:tr>
      <w:tr w:rsidR="002A2B3D" w:rsidRPr="00EF53A0" w14:paraId="598759B9" w14:textId="77777777" w:rsidTr="002A2B3D">
        <w:tc>
          <w:tcPr>
            <w:tcW w:w="1887" w:type="dxa"/>
          </w:tcPr>
          <w:p w14:paraId="0044FEE2" w14:textId="77777777" w:rsidR="00B83130" w:rsidRPr="00EF53A0" w:rsidRDefault="00B83130" w:rsidP="00DC16C4">
            <w:pPr>
              <w:pStyle w:val="TableText"/>
            </w:pPr>
            <w:r w:rsidRPr="00EF53A0">
              <w:t>Access Point</w:t>
            </w:r>
          </w:p>
        </w:tc>
        <w:tc>
          <w:tcPr>
            <w:tcW w:w="2250" w:type="dxa"/>
            <w:vAlign w:val="top"/>
          </w:tcPr>
          <w:p w14:paraId="71F2D52D" w14:textId="77777777" w:rsidR="00B83130" w:rsidRPr="00EF53A0" w:rsidRDefault="00E62AB4" w:rsidP="00DC16C4">
            <w:pPr>
              <w:pStyle w:val="TableText"/>
              <w:rPr>
                <w:szCs w:val="16"/>
              </w:rPr>
            </w:pPr>
            <w:r>
              <w:t>N/A</w:t>
            </w:r>
          </w:p>
        </w:tc>
        <w:tc>
          <w:tcPr>
            <w:tcW w:w="2070" w:type="dxa"/>
            <w:vAlign w:val="top"/>
          </w:tcPr>
          <w:p w14:paraId="0BE91E95" w14:textId="77777777" w:rsidR="00B83130" w:rsidRPr="00EF53A0" w:rsidRDefault="00E62AB4" w:rsidP="00DC16C4">
            <w:pPr>
              <w:pStyle w:val="TableText"/>
              <w:rPr>
                <w:szCs w:val="16"/>
              </w:rPr>
            </w:pPr>
            <w:r>
              <w:t>N/A</w:t>
            </w:r>
          </w:p>
        </w:tc>
        <w:tc>
          <w:tcPr>
            <w:tcW w:w="1890" w:type="dxa"/>
          </w:tcPr>
          <w:p w14:paraId="0946E5F7" w14:textId="77777777" w:rsidR="00B83130" w:rsidRPr="00EF53A0" w:rsidRDefault="00E62AB4" w:rsidP="00DC16C4">
            <w:pPr>
              <w:pStyle w:val="TableText"/>
            </w:pPr>
            <w:r>
              <w:t>N/A</w:t>
            </w:r>
          </w:p>
        </w:tc>
        <w:tc>
          <w:tcPr>
            <w:tcW w:w="1800" w:type="dxa"/>
          </w:tcPr>
          <w:p w14:paraId="7FF0F22B" w14:textId="77777777" w:rsidR="00B83130" w:rsidRPr="00EF53A0" w:rsidRDefault="00E62AB4" w:rsidP="00DC16C4">
            <w:pPr>
              <w:pStyle w:val="TableText"/>
            </w:pPr>
            <w:r>
              <w:t>N/A</w:t>
            </w:r>
          </w:p>
        </w:tc>
      </w:tr>
      <w:tr w:rsidR="002A2B3D" w:rsidRPr="00EF53A0" w14:paraId="0F66AE70" w14:textId="77777777" w:rsidTr="002A2B3D">
        <w:tc>
          <w:tcPr>
            <w:tcW w:w="1887" w:type="dxa"/>
          </w:tcPr>
          <w:p w14:paraId="388A0305" w14:textId="77777777" w:rsidR="00B83130" w:rsidRPr="00EF53A0" w:rsidRDefault="00B83130" w:rsidP="00DC16C4">
            <w:pPr>
              <w:pStyle w:val="TableText"/>
            </w:pPr>
            <w:r>
              <w:t>10.10.10.2</w:t>
            </w:r>
          </w:p>
        </w:tc>
        <w:tc>
          <w:tcPr>
            <w:tcW w:w="2250" w:type="dxa"/>
            <w:vAlign w:val="top"/>
          </w:tcPr>
          <w:p w14:paraId="21A2B77A" w14:textId="77777777" w:rsidR="00B83130" w:rsidRPr="00EF53A0" w:rsidRDefault="00B83130" w:rsidP="00DC16C4">
            <w:pPr>
              <w:pStyle w:val="TableText"/>
              <w:rPr>
                <w:szCs w:val="16"/>
              </w:rPr>
            </w:pPr>
            <w:r w:rsidRPr="00EF53A0">
              <w:rPr>
                <w:szCs w:val="16"/>
              </w:rPr>
              <w:t>00D0:588C:2401</w:t>
            </w:r>
          </w:p>
        </w:tc>
        <w:tc>
          <w:tcPr>
            <w:tcW w:w="2070" w:type="dxa"/>
            <w:vAlign w:val="top"/>
          </w:tcPr>
          <w:p w14:paraId="7A6582EE"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890" w:type="dxa"/>
          </w:tcPr>
          <w:p w14:paraId="235CECD5" w14:textId="77777777" w:rsidR="00B83130" w:rsidRPr="00EF53A0" w:rsidRDefault="00B83130" w:rsidP="00DC16C4">
            <w:pPr>
              <w:pStyle w:val="TableText"/>
            </w:pPr>
            <w:r>
              <w:t>10.10.10.2</w:t>
            </w:r>
          </w:p>
        </w:tc>
        <w:tc>
          <w:tcPr>
            <w:tcW w:w="1800" w:type="dxa"/>
            <w:vAlign w:val="top"/>
          </w:tcPr>
          <w:p w14:paraId="3EF67155" w14:textId="77777777" w:rsidR="00B83130" w:rsidRPr="00EF53A0" w:rsidRDefault="00B83130" w:rsidP="00DC16C4">
            <w:pPr>
              <w:pStyle w:val="TableText"/>
              <w:rPr>
                <w:szCs w:val="16"/>
              </w:rPr>
            </w:pPr>
            <w:r>
              <w:rPr>
                <w:szCs w:val="16"/>
              </w:rPr>
              <w:t>172.16.31.5</w:t>
            </w:r>
          </w:p>
        </w:tc>
      </w:tr>
    </w:tbl>
    <w:p w14:paraId="713EA905" w14:textId="77777777" w:rsidR="00B83130" w:rsidRDefault="00B83130" w:rsidP="00B83130">
      <w:pPr>
        <w:pStyle w:val="Heading2"/>
        <w:numPr>
          <w:ilvl w:val="0"/>
          <w:numId w:val="0"/>
        </w:numPr>
      </w:pPr>
      <w:r>
        <w:t>Reflection Questions</w:t>
      </w:r>
    </w:p>
    <w:p w14:paraId="0BE716B6" w14:textId="77777777" w:rsidR="00B83130" w:rsidRPr="00DE772A" w:rsidRDefault="00B83130" w:rsidP="0063078C">
      <w:pPr>
        <w:pStyle w:val="BodyTextL25"/>
      </w:pPr>
      <w:r>
        <w:t>Answer the following questions regarding the captured data:</w:t>
      </w:r>
    </w:p>
    <w:p w14:paraId="3B5EFB31" w14:textId="77777777" w:rsidR="0063078C" w:rsidRDefault="00B83130" w:rsidP="00B83130">
      <w:pPr>
        <w:pStyle w:val="ReflectionQ"/>
        <w:keepNext w:val="0"/>
      </w:pPr>
      <w:r>
        <w:t>Were there different types of cables/media used to connect devices?</w:t>
      </w:r>
    </w:p>
    <w:p w14:paraId="45D74DAF" w14:textId="3F81C9D5" w:rsidR="0063078C" w:rsidRPr="002629D3" w:rsidRDefault="002629D3" w:rsidP="0063078C">
      <w:pPr>
        <w:pStyle w:val="AnswerLineL25"/>
        <w:rPr>
          <w:color w:val="FF0000"/>
        </w:rPr>
      </w:pPr>
      <w:r w:rsidRPr="002629D3">
        <w:rPr>
          <w:color w:val="FF0000"/>
        </w:rPr>
        <w:t xml:space="preserve">Yes, </w:t>
      </w:r>
      <w:r>
        <w:rPr>
          <w:color w:val="FF0000"/>
        </w:rPr>
        <w:t xml:space="preserve">there are </w:t>
      </w:r>
      <w:r w:rsidRPr="002629D3">
        <w:rPr>
          <w:color w:val="FF0000"/>
        </w:rPr>
        <w:t>Copper</w:t>
      </w:r>
      <w:r>
        <w:rPr>
          <w:color w:val="FF0000"/>
        </w:rPr>
        <w:t>,</w:t>
      </w:r>
      <w:r w:rsidRPr="002629D3">
        <w:rPr>
          <w:color w:val="FF0000"/>
        </w:rPr>
        <w:t xml:space="preserve"> Fiber</w:t>
      </w:r>
      <w:r>
        <w:rPr>
          <w:color w:val="FF0000"/>
        </w:rPr>
        <w:t xml:space="preserve"> and </w:t>
      </w:r>
      <w:r w:rsidRPr="002629D3">
        <w:rPr>
          <w:color w:val="FF0000"/>
        </w:rPr>
        <w:t xml:space="preserve"> Wireless</w:t>
      </w:r>
      <w:r w:rsidR="0063078C" w:rsidRPr="002629D3">
        <w:rPr>
          <w:color w:val="FF0000"/>
        </w:rPr>
        <w:t>.</w:t>
      </w:r>
    </w:p>
    <w:p w14:paraId="6FCC05F8" w14:textId="77777777" w:rsidR="0063078C" w:rsidRDefault="00B83130" w:rsidP="00B83130">
      <w:pPr>
        <w:pStyle w:val="ReflectionQ"/>
        <w:keepNext w:val="0"/>
      </w:pPr>
      <w:r>
        <w:t>Did the cables change the handling of the PDU in any way?</w:t>
      </w:r>
    </w:p>
    <w:p w14:paraId="010DDB4E" w14:textId="51D9E07C" w:rsidR="0063078C" w:rsidRPr="002629D3" w:rsidRDefault="002629D3" w:rsidP="0063078C">
      <w:pPr>
        <w:pStyle w:val="AnswerLineL25"/>
        <w:rPr>
          <w:color w:val="FF0000"/>
        </w:rPr>
      </w:pPr>
      <w:r>
        <w:rPr>
          <w:color w:val="FF0000"/>
        </w:rPr>
        <w:t>No</w:t>
      </w:r>
    </w:p>
    <w:p w14:paraId="0BA2FB82" w14:textId="77777777" w:rsidR="0063078C" w:rsidRDefault="00B83130" w:rsidP="00B83130">
      <w:pPr>
        <w:pStyle w:val="ReflectionQ"/>
        <w:keepNext w:val="0"/>
      </w:pPr>
      <w:r>
        <w:t xml:space="preserve">Did the </w:t>
      </w:r>
      <w:r w:rsidRPr="0004106F">
        <w:rPr>
          <w:b/>
        </w:rPr>
        <w:t>Hub</w:t>
      </w:r>
      <w:r>
        <w:t xml:space="preserve"> lose any of the information that it </w:t>
      </w:r>
      <w:r w:rsidR="007474AD">
        <w:t>received?</w:t>
      </w:r>
    </w:p>
    <w:p w14:paraId="0697583D" w14:textId="089A0D04" w:rsidR="0063078C" w:rsidRPr="002629D3" w:rsidRDefault="002629D3" w:rsidP="0063078C">
      <w:pPr>
        <w:pStyle w:val="AnswerLineL25"/>
        <w:rPr>
          <w:color w:val="FF0000"/>
        </w:rPr>
      </w:pPr>
      <w:r>
        <w:rPr>
          <w:color w:val="FF0000"/>
        </w:rPr>
        <w:lastRenderedPageBreak/>
        <w:t>No</w:t>
      </w:r>
    </w:p>
    <w:p w14:paraId="7720C900" w14:textId="77777777" w:rsidR="0063078C" w:rsidRDefault="00B83130" w:rsidP="00B83130">
      <w:pPr>
        <w:pStyle w:val="ReflectionQ"/>
        <w:keepNext w:val="0"/>
      </w:pPr>
      <w:r>
        <w:t xml:space="preserve">What does the </w:t>
      </w:r>
      <w:r>
        <w:rPr>
          <w:b/>
        </w:rPr>
        <w:t>Hub</w:t>
      </w:r>
      <w:r>
        <w:t xml:space="preserve"> do with MAC addresses and IP addresses?</w:t>
      </w:r>
    </w:p>
    <w:p w14:paraId="3FCC0D55" w14:textId="7EACE6CE" w:rsidR="0063078C" w:rsidRPr="002629D3" w:rsidRDefault="002629D3" w:rsidP="002629D3">
      <w:pPr>
        <w:pStyle w:val="AnswerLineL25"/>
        <w:rPr>
          <w:color w:val="FF0000"/>
          <w:lang w:val="en-PH"/>
        </w:rPr>
      </w:pPr>
      <w:r w:rsidRPr="002629D3">
        <w:rPr>
          <w:color w:val="FF0000"/>
          <w:lang w:val="en-PH"/>
        </w:rPr>
        <w:t>A hub doesn’t use MAC or IP addresses because it only passes signals and works at the physical layer (Layer 1).</w:t>
      </w:r>
    </w:p>
    <w:p w14:paraId="12284F92" w14:textId="77777777" w:rsidR="0063078C" w:rsidRDefault="00B83130" w:rsidP="00B83130">
      <w:pPr>
        <w:pStyle w:val="ReflectionQ"/>
        <w:keepNext w:val="0"/>
      </w:pPr>
      <w:r>
        <w:t xml:space="preserve">Did the wireless </w:t>
      </w:r>
      <w:r>
        <w:rPr>
          <w:b/>
        </w:rPr>
        <w:t>Access Point</w:t>
      </w:r>
      <w:r>
        <w:t xml:space="preserve"> do anything with the information given to it?</w:t>
      </w:r>
    </w:p>
    <w:p w14:paraId="2F8157C7" w14:textId="42131653" w:rsidR="0063078C" w:rsidRPr="002629D3" w:rsidRDefault="002629D3" w:rsidP="0063078C">
      <w:pPr>
        <w:pStyle w:val="AnswerLineL25"/>
        <w:rPr>
          <w:color w:val="FF0000"/>
        </w:rPr>
      </w:pPr>
      <w:r w:rsidRPr="002629D3">
        <w:rPr>
          <w:color w:val="FF0000"/>
        </w:rPr>
        <w:t>Yes, it helped the end device to receive the package</w:t>
      </w:r>
      <w:r w:rsidR="0063078C" w:rsidRPr="002629D3">
        <w:rPr>
          <w:color w:val="FF0000"/>
        </w:rPr>
        <w:t>.</w:t>
      </w:r>
    </w:p>
    <w:p w14:paraId="10112891" w14:textId="77777777" w:rsidR="009E4E49" w:rsidRDefault="00B83130" w:rsidP="00B83130">
      <w:pPr>
        <w:pStyle w:val="ReflectionQ"/>
        <w:keepNext w:val="0"/>
      </w:pPr>
      <w:r>
        <w:t>Was any MAC or IP address lost during the wireless transfer?</w:t>
      </w:r>
    </w:p>
    <w:p w14:paraId="7D4DE9C9" w14:textId="6D7D6F85" w:rsidR="009E4E49" w:rsidRPr="002629D3" w:rsidRDefault="002629D3" w:rsidP="009E4E49">
      <w:pPr>
        <w:pStyle w:val="AnswerLineL25"/>
        <w:rPr>
          <w:color w:val="FF0000"/>
        </w:rPr>
      </w:pPr>
      <w:r>
        <w:rPr>
          <w:color w:val="FF0000"/>
        </w:rPr>
        <w:t>No</w:t>
      </w:r>
    </w:p>
    <w:p w14:paraId="310EBD2E" w14:textId="77777777" w:rsidR="009E4E49" w:rsidRDefault="00B83130" w:rsidP="00B83130">
      <w:pPr>
        <w:pStyle w:val="ReflectionQ"/>
        <w:keepNext w:val="0"/>
      </w:pPr>
      <w:r>
        <w:t xml:space="preserve">What was the highest OSI layer that the </w:t>
      </w:r>
      <w:r w:rsidRPr="00B75513">
        <w:rPr>
          <w:b/>
        </w:rPr>
        <w:t>Hub</w:t>
      </w:r>
      <w:r>
        <w:t xml:space="preserve"> and </w:t>
      </w:r>
      <w:r w:rsidRPr="00B75513">
        <w:rPr>
          <w:b/>
        </w:rPr>
        <w:t>Access Point</w:t>
      </w:r>
      <w:r>
        <w:t xml:space="preserve"> used?</w:t>
      </w:r>
    </w:p>
    <w:p w14:paraId="1D7C5C9D" w14:textId="0032EDFA" w:rsidR="009E4E49" w:rsidRPr="002629D3" w:rsidRDefault="002629D3" w:rsidP="009E4E49">
      <w:pPr>
        <w:pStyle w:val="AnswerLineL25"/>
        <w:rPr>
          <w:color w:val="FF0000"/>
        </w:rPr>
      </w:pPr>
      <w:r>
        <w:rPr>
          <w:color w:val="FF0000"/>
        </w:rPr>
        <w:t>The layer 1 (physical layer).</w:t>
      </w:r>
    </w:p>
    <w:p w14:paraId="46F9B0C7" w14:textId="77777777"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14:paraId="73FF8F8B" w14:textId="11D4E4FF" w:rsidR="009E4E49" w:rsidRPr="002629D3" w:rsidRDefault="002629D3" w:rsidP="002629D3">
      <w:pPr>
        <w:pStyle w:val="AnswerLineL25"/>
        <w:rPr>
          <w:color w:val="FF0000"/>
        </w:rPr>
      </w:pPr>
      <w:r w:rsidRPr="002629D3">
        <w:rPr>
          <w:color w:val="FF0000"/>
        </w:rPr>
        <w:t>Yes, because a hub simply sends the data to all computers without using any addresses</w:t>
      </w:r>
      <w:r w:rsidR="009E4E49" w:rsidRPr="002629D3">
        <w:rPr>
          <w:color w:val="FF0000"/>
        </w:rPr>
        <w:t>.</w:t>
      </w:r>
    </w:p>
    <w:p w14:paraId="2E32ABC0" w14:textId="77777777"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14:paraId="68F3C016" w14:textId="3D19BE78" w:rsidR="00D82A0B" w:rsidRPr="002629D3" w:rsidRDefault="002629D3" w:rsidP="00D82A0B">
      <w:pPr>
        <w:pStyle w:val="AnswerLineL25"/>
        <w:rPr>
          <w:color w:val="FF0000"/>
        </w:rPr>
      </w:pPr>
      <w:r>
        <w:rPr>
          <w:color w:val="FF0000"/>
        </w:rPr>
        <w:t>The destination</w:t>
      </w:r>
      <w:r w:rsidR="00947ACD">
        <w:rPr>
          <w:color w:val="FF0000"/>
        </w:rPr>
        <w:t>.</w:t>
      </w:r>
    </w:p>
    <w:p w14:paraId="1D3F0459" w14:textId="77777777" w:rsidR="00947ACD" w:rsidRDefault="00B83130" w:rsidP="00947ACD">
      <w:pPr>
        <w:pStyle w:val="ReflectionQ"/>
        <w:keepNext w:val="0"/>
      </w:pPr>
      <w:r>
        <w:t>Why would the MAC addresses appear in this order?</w:t>
      </w:r>
    </w:p>
    <w:p w14:paraId="7413F23E" w14:textId="465A9CD2" w:rsidR="009E4E49" w:rsidRPr="00947ACD" w:rsidRDefault="00947ACD" w:rsidP="00947ACD">
      <w:pPr>
        <w:pStyle w:val="ReflectionQ"/>
        <w:keepNext w:val="0"/>
        <w:numPr>
          <w:ilvl w:val="0"/>
          <w:numId w:val="0"/>
        </w:numPr>
        <w:ind w:left="360"/>
      </w:pPr>
      <w:r w:rsidRPr="00947ACD">
        <w:rPr>
          <w:color w:val="FF0000"/>
        </w:rPr>
        <w:t>B</w:t>
      </w:r>
      <w:r w:rsidRPr="00947ACD">
        <w:rPr>
          <w:color w:val="FF0000"/>
        </w:rPr>
        <w:t>ecause the frame is being sent to a MAC address that the device already knows.</w:t>
      </w:r>
    </w:p>
    <w:p w14:paraId="3C41309B" w14:textId="77777777" w:rsidR="009E4E49" w:rsidRDefault="00B83130" w:rsidP="00B83130">
      <w:pPr>
        <w:pStyle w:val="ReflectionQ"/>
        <w:keepNext w:val="0"/>
      </w:pPr>
      <w:r>
        <w:t>Was there a pattern to the MAC addressing in the simulation?</w:t>
      </w:r>
    </w:p>
    <w:p w14:paraId="2BF27C5B" w14:textId="16119F52" w:rsidR="009E4E49" w:rsidRPr="00947ACD" w:rsidRDefault="00947ACD" w:rsidP="009E4E49">
      <w:pPr>
        <w:pStyle w:val="AnswerLineL25"/>
        <w:rPr>
          <w:color w:val="FF0000"/>
        </w:rPr>
      </w:pPr>
      <w:r>
        <w:rPr>
          <w:color w:val="FF0000"/>
        </w:rPr>
        <w:t>No, I did not see any patterns.</w:t>
      </w:r>
    </w:p>
    <w:p w14:paraId="109984EE" w14:textId="77777777" w:rsidR="009E4E49" w:rsidRDefault="00B83130" w:rsidP="00B83130">
      <w:pPr>
        <w:pStyle w:val="ReflectionQ"/>
        <w:keepNext w:val="0"/>
      </w:pPr>
      <w:r>
        <w:t>Did the switches ever replicate a PDU that was rejected with a red “X”?</w:t>
      </w:r>
    </w:p>
    <w:p w14:paraId="6C8D5814" w14:textId="25324F1C" w:rsidR="009E4E49" w:rsidRPr="00947ACD" w:rsidRDefault="00947ACD" w:rsidP="009E4E49">
      <w:pPr>
        <w:pStyle w:val="AnswerLineL25"/>
        <w:rPr>
          <w:color w:val="FF0000"/>
        </w:rPr>
      </w:pPr>
      <w:r>
        <w:rPr>
          <w:color w:val="FF0000"/>
        </w:rPr>
        <w:t>No.</w:t>
      </w:r>
    </w:p>
    <w:p w14:paraId="0578EB42" w14:textId="77777777" w:rsidR="009E4E49" w:rsidRDefault="00B83130" w:rsidP="00B83130">
      <w:pPr>
        <w:pStyle w:val="ReflectionQ"/>
        <w:keepNext w:val="0"/>
      </w:pPr>
      <w:r>
        <w:t>Every time that the PDU was sent between the 10 network and the 172 network, there was a point where the MAC addresses suddenly changed. Where did that occur?</w:t>
      </w:r>
    </w:p>
    <w:p w14:paraId="0AE5FD59" w14:textId="3679690A" w:rsidR="009E4E49" w:rsidRPr="00947ACD" w:rsidRDefault="00947ACD" w:rsidP="009E4E49">
      <w:pPr>
        <w:pStyle w:val="AnswerLineL25"/>
        <w:rPr>
          <w:color w:val="FF0000"/>
        </w:rPr>
      </w:pPr>
      <w:r>
        <w:rPr>
          <w:color w:val="FF0000"/>
        </w:rPr>
        <w:t>On the Router.</w:t>
      </w:r>
    </w:p>
    <w:p w14:paraId="343505EA" w14:textId="77777777" w:rsidR="009E4E49" w:rsidRDefault="00B83130" w:rsidP="00B83130">
      <w:pPr>
        <w:pStyle w:val="ReflectionQ"/>
        <w:keepNext w:val="0"/>
      </w:pPr>
      <w:r>
        <w:t>Which device uses MAC addresses that start with 00D0:BA?</w:t>
      </w:r>
    </w:p>
    <w:p w14:paraId="7130BFE4" w14:textId="1AFB4FD2" w:rsidR="009E4E49" w:rsidRPr="00947ACD" w:rsidRDefault="00947ACD" w:rsidP="009E4E49">
      <w:pPr>
        <w:pStyle w:val="AnswerLineL25"/>
        <w:rPr>
          <w:color w:val="FF0000"/>
        </w:rPr>
      </w:pPr>
      <w:r>
        <w:rPr>
          <w:color w:val="FF0000"/>
        </w:rPr>
        <w:t>The Router.</w:t>
      </w:r>
    </w:p>
    <w:p w14:paraId="763E7E84" w14:textId="77777777" w:rsidR="009E4E49" w:rsidRDefault="00B83130" w:rsidP="00B83130">
      <w:pPr>
        <w:pStyle w:val="ReflectionQ"/>
        <w:keepNext w:val="0"/>
      </w:pPr>
      <w:r>
        <w:t>What devices did the other MAC addresses belong to?</w:t>
      </w:r>
    </w:p>
    <w:p w14:paraId="56889559" w14:textId="13C5DA9A" w:rsidR="009E4E49" w:rsidRPr="00947ACD" w:rsidRDefault="00947ACD" w:rsidP="009E4E49">
      <w:pPr>
        <w:pStyle w:val="AnswerLineL25"/>
        <w:rPr>
          <w:color w:val="FF0000"/>
        </w:rPr>
      </w:pPr>
      <w:r>
        <w:rPr>
          <w:color w:val="FF0000"/>
        </w:rPr>
        <w:t>To the senders and recievers.</w:t>
      </w:r>
    </w:p>
    <w:p w14:paraId="50D659DD" w14:textId="77777777" w:rsidR="009E4E49" w:rsidRDefault="00B83130" w:rsidP="00B83130">
      <w:pPr>
        <w:pStyle w:val="ReflectionQ"/>
        <w:keepNext w:val="0"/>
      </w:pPr>
      <w:r>
        <w:t>Did the sending and receiving IPv4 addresses change fields in any of the PDUs?</w:t>
      </w:r>
    </w:p>
    <w:p w14:paraId="4A4247A7" w14:textId="77777777" w:rsidR="009E4E49" w:rsidRPr="00947ACD" w:rsidRDefault="009E4E49" w:rsidP="009E4E49">
      <w:pPr>
        <w:pStyle w:val="AnswerLineL25"/>
        <w:rPr>
          <w:color w:val="FF0000"/>
        </w:rPr>
      </w:pPr>
      <w:r w:rsidRPr="00947ACD">
        <w:rPr>
          <w:color w:val="FF0000"/>
        </w:rPr>
        <w:t>Type your answers here.</w:t>
      </w:r>
    </w:p>
    <w:p w14:paraId="6BC3BFBC" w14:textId="77777777"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p>
    <w:p w14:paraId="4F9F88FB" w14:textId="6A9526CF" w:rsidR="009E4E49" w:rsidRPr="00947ACD" w:rsidRDefault="00947ACD" w:rsidP="009E4E49">
      <w:pPr>
        <w:pStyle w:val="AnswerLineL25"/>
        <w:rPr>
          <w:color w:val="FF0000"/>
        </w:rPr>
      </w:pPr>
      <w:r>
        <w:rPr>
          <w:color w:val="FF0000"/>
        </w:rPr>
        <w:t>No</w:t>
      </w:r>
    </w:p>
    <w:p w14:paraId="3656DE6D" w14:textId="77777777" w:rsidR="009E4E49" w:rsidRDefault="00B83130" w:rsidP="00B83130">
      <w:pPr>
        <w:pStyle w:val="ReflectionQ"/>
        <w:keepNext w:val="0"/>
      </w:pPr>
      <w:r>
        <w:t>What is the pattern to the IPv4 addressing used</w:t>
      </w:r>
      <w:r w:rsidR="009E4E49">
        <w:t xml:space="preserve"> in this simulation</w:t>
      </w:r>
      <w:r w:rsidR="007474AD">
        <w:t>?</w:t>
      </w:r>
    </w:p>
    <w:p w14:paraId="3D9FBBE3" w14:textId="1C53835E" w:rsidR="009E4E49" w:rsidRPr="00947ACD" w:rsidRDefault="00947ACD" w:rsidP="00947ACD">
      <w:pPr>
        <w:pStyle w:val="AnswerLineL25"/>
        <w:rPr>
          <w:color w:val="FF0000"/>
        </w:rPr>
      </w:pPr>
      <w:r w:rsidRPr="00947ACD">
        <w:rPr>
          <w:color w:val="FF0000"/>
        </w:rPr>
        <w:t>Each port has its own unique, non-overlapping IP address.</w:t>
      </w:r>
    </w:p>
    <w:p w14:paraId="33F7C776" w14:textId="77777777" w:rsidR="009E4E49" w:rsidRDefault="00B83130" w:rsidP="00B83130">
      <w:pPr>
        <w:pStyle w:val="ReflectionQ"/>
        <w:keepNext w:val="0"/>
      </w:pPr>
      <w:r w:rsidRPr="00486E3B">
        <w:t>Why do different IP networks need to be assigned</w:t>
      </w:r>
      <w:r>
        <w:t xml:space="preserve"> to different ports of a router?</w:t>
      </w:r>
    </w:p>
    <w:p w14:paraId="43ABC518" w14:textId="77777777" w:rsidR="009E4E49" w:rsidRPr="00947ACD" w:rsidRDefault="009E4E49" w:rsidP="009E4E49">
      <w:pPr>
        <w:pStyle w:val="AnswerLineL25"/>
        <w:rPr>
          <w:color w:val="FF0000"/>
        </w:rPr>
      </w:pPr>
      <w:r w:rsidRPr="00947ACD">
        <w:rPr>
          <w:color w:val="FF0000"/>
        </w:rPr>
        <w:t>Type your answers here.</w:t>
      </w:r>
    </w:p>
    <w:p w14:paraId="2FB511A5" w14:textId="77777777" w:rsidR="009E4E49" w:rsidRDefault="00B83130" w:rsidP="00B83130">
      <w:pPr>
        <w:pStyle w:val="ReflectionQ"/>
        <w:keepNext w:val="0"/>
      </w:pPr>
      <w:r>
        <w:t>If this simulation was configured with IPv6 instead of IPv4, what would be different?</w:t>
      </w:r>
    </w:p>
    <w:p w14:paraId="5072BE4F" w14:textId="39C2158D" w:rsidR="009E4E49" w:rsidRPr="00947ACD" w:rsidRDefault="00947ACD" w:rsidP="009E4E49">
      <w:pPr>
        <w:pStyle w:val="AnswerLineL25"/>
        <w:rPr>
          <w:color w:val="FF0000"/>
        </w:rPr>
      </w:pPr>
      <w:r>
        <w:rPr>
          <w:color w:val="FF0000"/>
        </w:rPr>
        <w:t>So that the router can directly send the data to the designated device correctly.</w:t>
      </w:r>
    </w:p>
    <w:p w14:paraId="5CFBAE98" w14:textId="77777777" w:rsidR="00ED2EA2" w:rsidRPr="00491033" w:rsidRDefault="002A2B3D" w:rsidP="00491033">
      <w:pPr>
        <w:pStyle w:val="ConfigWindow"/>
        <w:rPr>
          <w:rStyle w:val="DevConfigGray"/>
          <w:rFonts w:ascii="Arial" w:hAnsi="Arial"/>
          <w:color w:val="8064A2" w:themeColor="accent4"/>
          <w:shd w:val="clear" w:color="auto" w:fill="auto"/>
        </w:rPr>
      </w:pPr>
      <w:r>
        <w:t>End of document</w:t>
      </w:r>
    </w:p>
    <w:sectPr w:rsidR="00ED2EA2" w:rsidRPr="00491033" w:rsidSect="00417BE2">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49194" w14:textId="77777777" w:rsidR="00685E1B" w:rsidRDefault="00685E1B" w:rsidP="00710659">
      <w:pPr>
        <w:spacing w:after="0" w:line="240" w:lineRule="auto"/>
      </w:pPr>
      <w:r>
        <w:separator/>
      </w:r>
    </w:p>
    <w:p w14:paraId="5831AC10" w14:textId="77777777" w:rsidR="00685E1B" w:rsidRDefault="00685E1B"/>
  </w:endnote>
  <w:endnote w:type="continuationSeparator" w:id="0">
    <w:p w14:paraId="727BA209" w14:textId="77777777" w:rsidR="00685E1B" w:rsidRDefault="00685E1B" w:rsidP="00710659">
      <w:pPr>
        <w:spacing w:after="0" w:line="240" w:lineRule="auto"/>
      </w:pPr>
      <w:r>
        <w:continuationSeparator/>
      </w:r>
    </w:p>
    <w:p w14:paraId="0C042384" w14:textId="77777777" w:rsidR="00685E1B" w:rsidRDefault="00685E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FD06B" w14:textId="093C6C5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t xml:space="preserve"> - </w:t>
    </w:r>
    <w:r>
      <w:fldChar w:fldCharType="begin"/>
    </w:r>
    <w:r>
      <w:instrText xml:space="preserve"> SAVEDATE  \@ "yyyy"  \* MERGEFORMAT </w:instrText>
    </w:r>
    <w:r>
      <w:fldChar w:fldCharType="separate"/>
    </w:r>
    <w:r w:rsidR="002629D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BAF12" w14:textId="4A1935F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629D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A88D8" w14:textId="77777777" w:rsidR="00685E1B" w:rsidRDefault="00685E1B" w:rsidP="00710659">
      <w:pPr>
        <w:spacing w:after="0" w:line="240" w:lineRule="auto"/>
      </w:pPr>
      <w:r>
        <w:separator/>
      </w:r>
    </w:p>
    <w:p w14:paraId="42408722" w14:textId="77777777" w:rsidR="00685E1B" w:rsidRDefault="00685E1B"/>
  </w:footnote>
  <w:footnote w:type="continuationSeparator" w:id="0">
    <w:p w14:paraId="7A72C2A3" w14:textId="77777777" w:rsidR="00685E1B" w:rsidRDefault="00685E1B" w:rsidP="00710659">
      <w:pPr>
        <w:spacing w:after="0" w:line="240" w:lineRule="auto"/>
      </w:pPr>
      <w:r>
        <w:continuationSeparator/>
      </w:r>
    </w:p>
    <w:p w14:paraId="1FA1D104" w14:textId="77777777" w:rsidR="00685E1B" w:rsidRDefault="00685E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Content>
      <w:p w14:paraId="330F1497" w14:textId="77777777" w:rsidR="00926CB2" w:rsidRDefault="00B83130" w:rsidP="008402F2">
        <w:pPr>
          <w:pStyle w:val="PageHead"/>
        </w:pPr>
        <w:r>
          <w:t>Packet Tracer - Identify MAC and IP Addresses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434F3" w14:textId="77777777" w:rsidR="00926CB2" w:rsidRDefault="00882B63" w:rsidP="006C3FCF">
    <w:pPr>
      <w:ind w:left="-288"/>
    </w:pPr>
    <w:r>
      <w:rPr>
        <w:noProof/>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83699444">
    <w:abstractNumId w:val="6"/>
  </w:num>
  <w:num w:numId="2" w16cid:durableId="68132055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77995363">
    <w:abstractNumId w:val="2"/>
  </w:num>
  <w:num w:numId="4" w16cid:durableId="138236784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38026760">
    <w:abstractNumId w:val="4"/>
  </w:num>
  <w:num w:numId="6" w16cid:durableId="1252349944">
    <w:abstractNumId w:val="0"/>
  </w:num>
  <w:num w:numId="7" w16cid:durableId="480275219">
    <w:abstractNumId w:val="1"/>
  </w:num>
  <w:num w:numId="8" w16cid:durableId="2057731149">
    <w:abstractNumId w:val="5"/>
    <w:lvlOverride w:ilvl="0">
      <w:lvl w:ilvl="0">
        <w:start w:val="1"/>
        <w:numFmt w:val="decimal"/>
        <w:lvlText w:val="Part %1:"/>
        <w:lvlJc w:val="left"/>
        <w:pPr>
          <w:tabs>
            <w:tab w:val="num" w:pos="1152"/>
          </w:tabs>
          <w:ind w:left="1152" w:hanging="792"/>
        </w:pPr>
        <w:rPr>
          <w:rFonts w:hint="default"/>
        </w:rPr>
      </w:lvl>
    </w:lvlOverride>
  </w:num>
  <w:num w:numId="9" w16cid:durableId="927808471">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709600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57307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9355858">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166523589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29D3"/>
    <w:rsid w:val="002639D8"/>
    <w:rsid w:val="0026485C"/>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5E1B"/>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47ACD"/>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5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544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12801">
      <w:bodyDiv w:val="1"/>
      <w:marLeft w:val="0"/>
      <w:marRight w:val="0"/>
      <w:marTop w:val="0"/>
      <w:marBottom w:val="0"/>
      <w:divBdr>
        <w:top w:val="none" w:sz="0" w:space="0" w:color="auto"/>
        <w:left w:val="none" w:sz="0" w:space="0" w:color="auto"/>
        <w:bottom w:val="none" w:sz="0" w:space="0" w:color="auto"/>
        <w:right w:val="none" w:sz="0" w:space="0" w:color="auto"/>
      </w:divBdr>
      <w:divsChild>
        <w:div w:id="62259496">
          <w:marLeft w:val="0"/>
          <w:marRight w:val="0"/>
          <w:marTop w:val="0"/>
          <w:marBottom w:val="0"/>
          <w:divBdr>
            <w:top w:val="none" w:sz="0" w:space="0" w:color="auto"/>
            <w:left w:val="none" w:sz="0" w:space="0" w:color="auto"/>
            <w:bottom w:val="none" w:sz="0" w:space="0" w:color="auto"/>
            <w:right w:val="none" w:sz="0" w:space="0" w:color="auto"/>
          </w:divBdr>
          <w:divsChild>
            <w:div w:id="244607390">
              <w:marLeft w:val="0"/>
              <w:marRight w:val="0"/>
              <w:marTop w:val="0"/>
              <w:marBottom w:val="0"/>
              <w:divBdr>
                <w:top w:val="none" w:sz="0" w:space="0" w:color="auto"/>
                <w:left w:val="none" w:sz="0" w:space="0" w:color="auto"/>
                <w:bottom w:val="none" w:sz="0" w:space="0" w:color="auto"/>
                <w:right w:val="none" w:sz="0" w:space="0" w:color="auto"/>
              </w:divBdr>
              <w:divsChild>
                <w:div w:id="1141993644">
                  <w:marLeft w:val="0"/>
                  <w:marRight w:val="0"/>
                  <w:marTop w:val="0"/>
                  <w:marBottom w:val="0"/>
                  <w:divBdr>
                    <w:top w:val="none" w:sz="0" w:space="0" w:color="auto"/>
                    <w:left w:val="none" w:sz="0" w:space="0" w:color="auto"/>
                    <w:bottom w:val="none" w:sz="0" w:space="0" w:color="auto"/>
                    <w:right w:val="none" w:sz="0" w:space="0" w:color="auto"/>
                  </w:divBdr>
                  <w:divsChild>
                    <w:div w:id="705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6494">
          <w:marLeft w:val="0"/>
          <w:marRight w:val="0"/>
          <w:marTop w:val="0"/>
          <w:marBottom w:val="0"/>
          <w:divBdr>
            <w:top w:val="none" w:sz="0" w:space="0" w:color="auto"/>
            <w:left w:val="none" w:sz="0" w:space="0" w:color="auto"/>
            <w:bottom w:val="none" w:sz="0" w:space="0" w:color="auto"/>
            <w:right w:val="none" w:sz="0" w:space="0" w:color="auto"/>
          </w:divBdr>
          <w:divsChild>
            <w:div w:id="1525556587">
              <w:marLeft w:val="0"/>
              <w:marRight w:val="0"/>
              <w:marTop w:val="0"/>
              <w:marBottom w:val="0"/>
              <w:divBdr>
                <w:top w:val="none" w:sz="0" w:space="0" w:color="auto"/>
                <w:left w:val="none" w:sz="0" w:space="0" w:color="auto"/>
                <w:bottom w:val="none" w:sz="0" w:space="0" w:color="auto"/>
                <w:right w:val="none" w:sz="0" w:space="0" w:color="auto"/>
              </w:divBdr>
              <w:divsChild>
                <w:div w:id="15944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11821">
      <w:bodyDiv w:val="1"/>
      <w:marLeft w:val="0"/>
      <w:marRight w:val="0"/>
      <w:marTop w:val="0"/>
      <w:marBottom w:val="0"/>
      <w:divBdr>
        <w:top w:val="none" w:sz="0" w:space="0" w:color="auto"/>
        <w:left w:val="none" w:sz="0" w:space="0" w:color="auto"/>
        <w:bottom w:val="none" w:sz="0" w:space="0" w:color="auto"/>
        <w:right w:val="none" w:sz="0" w:space="0" w:color="auto"/>
      </w:divBdr>
      <w:divsChild>
        <w:div w:id="723329328">
          <w:marLeft w:val="0"/>
          <w:marRight w:val="0"/>
          <w:marTop w:val="0"/>
          <w:marBottom w:val="0"/>
          <w:divBdr>
            <w:top w:val="none" w:sz="0" w:space="0" w:color="auto"/>
            <w:left w:val="none" w:sz="0" w:space="0" w:color="auto"/>
            <w:bottom w:val="none" w:sz="0" w:space="0" w:color="auto"/>
            <w:right w:val="none" w:sz="0" w:space="0" w:color="auto"/>
          </w:divBdr>
        </w:div>
      </w:divsChild>
    </w:div>
    <w:div w:id="981076851">
      <w:bodyDiv w:val="1"/>
      <w:marLeft w:val="0"/>
      <w:marRight w:val="0"/>
      <w:marTop w:val="0"/>
      <w:marBottom w:val="0"/>
      <w:divBdr>
        <w:top w:val="none" w:sz="0" w:space="0" w:color="auto"/>
        <w:left w:val="none" w:sz="0" w:space="0" w:color="auto"/>
        <w:bottom w:val="none" w:sz="0" w:space="0" w:color="auto"/>
        <w:right w:val="none" w:sz="0" w:space="0" w:color="auto"/>
      </w:divBdr>
      <w:divsChild>
        <w:div w:id="1714961527">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99783806">
      <w:bodyDiv w:val="1"/>
      <w:marLeft w:val="0"/>
      <w:marRight w:val="0"/>
      <w:marTop w:val="0"/>
      <w:marBottom w:val="0"/>
      <w:divBdr>
        <w:top w:val="none" w:sz="0" w:space="0" w:color="auto"/>
        <w:left w:val="none" w:sz="0" w:space="0" w:color="auto"/>
        <w:bottom w:val="none" w:sz="0" w:space="0" w:color="auto"/>
        <w:right w:val="none" w:sz="0" w:space="0" w:color="auto"/>
      </w:divBdr>
      <w:divsChild>
        <w:div w:id="751582588">
          <w:marLeft w:val="0"/>
          <w:marRight w:val="0"/>
          <w:marTop w:val="0"/>
          <w:marBottom w:val="0"/>
          <w:divBdr>
            <w:top w:val="none" w:sz="0" w:space="0" w:color="auto"/>
            <w:left w:val="none" w:sz="0" w:space="0" w:color="auto"/>
            <w:bottom w:val="none" w:sz="0" w:space="0" w:color="auto"/>
            <w:right w:val="none" w:sz="0" w:space="0" w:color="auto"/>
          </w:divBdr>
          <w:divsChild>
            <w:div w:id="1352026709">
              <w:marLeft w:val="0"/>
              <w:marRight w:val="0"/>
              <w:marTop w:val="0"/>
              <w:marBottom w:val="0"/>
              <w:divBdr>
                <w:top w:val="none" w:sz="0" w:space="0" w:color="auto"/>
                <w:left w:val="none" w:sz="0" w:space="0" w:color="auto"/>
                <w:bottom w:val="none" w:sz="0" w:space="0" w:color="auto"/>
                <w:right w:val="none" w:sz="0" w:space="0" w:color="auto"/>
              </w:divBdr>
              <w:divsChild>
                <w:div w:id="1000885362">
                  <w:marLeft w:val="0"/>
                  <w:marRight w:val="0"/>
                  <w:marTop w:val="0"/>
                  <w:marBottom w:val="0"/>
                  <w:divBdr>
                    <w:top w:val="none" w:sz="0" w:space="0" w:color="auto"/>
                    <w:left w:val="none" w:sz="0" w:space="0" w:color="auto"/>
                    <w:bottom w:val="none" w:sz="0" w:space="0" w:color="auto"/>
                    <w:right w:val="none" w:sz="0" w:space="0" w:color="auto"/>
                  </w:divBdr>
                  <w:divsChild>
                    <w:div w:id="2054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88789">
          <w:marLeft w:val="0"/>
          <w:marRight w:val="0"/>
          <w:marTop w:val="0"/>
          <w:marBottom w:val="0"/>
          <w:divBdr>
            <w:top w:val="none" w:sz="0" w:space="0" w:color="auto"/>
            <w:left w:val="none" w:sz="0" w:space="0" w:color="auto"/>
            <w:bottom w:val="none" w:sz="0" w:space="0" w:color="auto"/>
            <w:right w:val="none" w:sz="0" w:space="0" w:color="auto"/>
          </w:divBdr>
          <w:divsChild>
            <w:div w:id="472715528">
              <w:marLeft w:val="0"/>
              <w:marRight w:val="0"/>
              <w:marTop w:val="0"/>
              <w:marBottom w:val="0"/>
              <w:divBdr>
                <w:top w:val="none" w:sz="0" w:space="0" w:color="auto"/>
                <w:left w:val="none" w:sz="0" w:space="0" w:color="auto"/>
                <w:bottom w:val="none" w:sz="0" w:space="0" w:color="auto"/>
                <w:right w:val="none" w:sz="0" w:space="0" w:color="auto"/>
              </w:divBdr>
              <w:divsChild>
                <w:div w:id="14109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26485C"/>
    <w:rsid w:val="002B71DF"/>
    <w:rsid w:val="00517F97"/>
    <w:rsid w:val="00631CE4"/>
    <w:rsid w:val="00663BD4"/>
    <w:rsid w:val="006B42D5"/>
    <w:rsid w:val="00727032"/>
    <w:rsid w:val="008E1A62"/>
    <w:rsid w:val="00942FD3"/>
    <w:rsid w:val="00AD7450"/>
    <w:rsid w:val="00D7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52</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dc:description>2013</dc:description>
  <cp:lastModifiedBy>Bj Camporedondo</cp:lastModifiedBy>
  <cp:revision>8</cp:revision>
  <cp:lastPrinted>2019-12-04T16:15:00Z</cp:lastPrinted>
  <dcterms:created xsi:type="dcterms:W3CDTF">2019-11-26T15:43:00Z</dcterms:created>
  <dcterms:modified xsi:type="dcterms:W3CDTF">2025-04-14T09:02:00Z</dcterms:modified>
</cp:coreProperties>
</file>