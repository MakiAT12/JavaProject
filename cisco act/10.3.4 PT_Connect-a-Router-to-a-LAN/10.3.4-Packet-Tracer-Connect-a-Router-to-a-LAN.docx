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4067" w14:textId="77777777" w:rsidR="00BB27DB" w:rsidRDefault="00000000"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0" w:name="__DdeLink__3761_1336260754"/>
      <w:bookmarkEnd w:id="0"/>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12B0382D" w14:textId="77777777" w:rsidR="00025656" w:rsidRDefault="00B87564" w:rsidP="000E637C">
      <w:pPr>
        <w:pStyle w:val="SubStepAlpha"/>
        <w:numPr>
          <w:ilvl w:val="2"/>
          <w:numId w:val="12"/>
        </w:numPr>
        <w:spacing w:before="0"/>
        <w:ind w:left="720" w:hanging="360"/>
      </w:pPr>
      <w:r>
        <w:t>Which command displays the statistics for all interfaces configured on a router?</w:t>
      </w:r>
    </w:p>
    <w:p w14:paraId="0D67D511" w14:textId="287E93AC" w:rsidR="00025656" w:rsidRPr="00CC540C" w:rsidRDefault="00CC540C" w:rsidP="00025656">
      <w:pPr>
        <w:pStyle w:val="AnswerLineL50"/>
        <w:rPr>
          <w:color w:val="FF0000"/>
        </w:rPr>
      </w:pPr>
      <w:r>
        <w:rPr>
          <w:color w:val="FF0000"/>
        </w:rPr>
        <w:t>The command is “show interface</w:t>
      </w:r>
      <w:r w:rsidR="00E35B5D">
        <w:rPr>
          <w:color w:val="FF0000"/>
        </w:rPr>
        <w:t>s</w:t>
      </w:r>
      <w:r>
        <w:rPr>
          <w:color w:val="FF0000"/>
        </w:rPr>
        <w:t>”</w:t>
      </w:r>
    </w:p>
    <w:p w14:paraId="6365A1EC" w14:textId="77777777" w:rsidR="000E637C" w:rsidRDefault="00B87564" w:rsidP="00B87564">
      <w:pPr>
        <w:pStyle w:val="SubStepAlpha"/>
        <w:numPr>
          <w:ilvl w:val="2"/>
          <w:numId w:val="12"/>
        </w:numPr>
        <w:ind w:left="720" w:hanging="360"/>
      </w:pPr>
      <w:r>
        <w:t>Which command displays the information about the Serial 0/0/0 interface only?</w:t>
      </w:r>
    </w:p>
    <w:p w14:paraId="4D01D624" w14:textId="0037B2C1" w:rsidR="000E637C" w:rsidRPr="00CC540C" w:rsidRDefault="00CC540C" w:rsidP="000E637C">
      <w:pPr>
        <w:pStyle w:val="AnswerLineL50"/>
        <w:rPr>
          <w:color w:val="FF0000"/>
        </w:rPr>
      </w:pPr>
      <w:r>
        <w:rPr>
          <w:color w:val="FF0000"/>
        </w:rPr>
        <w:t>The command to show only a specific interface is “show interface serial 0/0/0”</w:t>
      </w:r>
    </w:p>
    <w:p w14:paraId="5A810323" w14:textId="77777777" w:rsidR="00B87564" w:rsidRDefault="00B87564" w:rsidP="00B87564">
      <w:pPr>
        <w:pStyle w:val="SubStepAlpha"/>
        <w:numPr>
          <w:ilvl w:val="2"/>
          <w:numId w:val="12"/>
        </w:numPr>
        <w:ind w:left="720" w:hanging="360"/>
      </w:pPr>
      <w:r>
        <w:lastRenderedPageBreak/>
        <w:t>Enter the command to display the statistics for the Serial 0/0/0 interface on R1 and answer the following questions:</w:t>
      </w:r>
    </w:p>
    <w:p w14:paraId="22622A50" w14:textId="77777777" w:rsidR="000E637C" w:rsidRDefault="00B87564" w:rsidP="00B87564">
      <w:pPr>
        <w:pStyle w:val="SubStepNum"/>
        <w:numPr>
          <w:ilvl w:val="3"/>
          <w:numId w:val="12"/>
        </w:numPr>
        <w:ind w:left="1080" w:hanging="360"/>
      </w:pPr>
      <w:r>
        <w:t xml:space="preserve">What is the IP address configured on </w:t>
      </w:r>
      <w:r>
        <w:rPr>
          <w:b/>
        </w:rPr>
        <w:t>R1</w:t>
      </w:r>
      <w:r>
        <w:t>?</w:t>
      </w:r>
    </w:p>
    <w:p w14:paraId="2AFDF550" w14:textId="1DCAD8BA" w:rsidR="000E637C" w:rsidRPr="00CC540C" w:rsidRDefault="00CC540C" w:rsidP="007A3D7A">
      <w:pPr>
        <w:pStyle w:val="AnswerLineL75"/>
        <w:rPr>
          <w:color w:val="FF0000"/>
        </w:rPr>
      </w:pPr>
      <w:proofErr w:type="gramStart"/>
      <w:r>
        <w:rPr>
          <w:color w:val="FF0000"/>
        </w:rPr>
        <w:t>IP</w:t>
      </w:r>
      <w:proofErr w:type="gramEnd"/>
      <w:r>
        <w:rPr>
          <w:color w:val="FF0000"/>
        </w:rPr>
        <w:t xml:space="preserve"> address is 209.165.200.22</w:t>
      </w:r>
      <w:r w:rsidR="00ED20C2">
        <w:rPr>
          <w:color w:val="FF0000"/>
        </w:rPr>
        <w:t>5</w:t>
      </w:r>
      <w:r>
        <w:rPr>
          <w:color w:val="FF0000"/>
        </w:rPr>
        <w:t>/30 configured on R1</w:t>
      </w:r>
      <w:r w:rsidR="000E637C" w:rsidRPr="00CC540C">
        <w:rPr>
          <w:color w:val="FF0000"/>
        </w:rPr>
        <w:t>.</w:t>
      </w:r>
    </w:p>
    <w:p w14:paraId="6BB8C504" w14:textId="77777777" w:rsidR="007A3D7A" w:rsidRDefault="00B87564" w:rsidP="00B87564">
      <w:pPr>
        <w:pStyle w:val="SubStepNum"/>
        <w:numPr>
          <w:ilvl w:val="3"/>
          <w:numId w:val="12"/>
        </w:numPr>
        <w:ind w:left="1080" w:hanging="360"/>
      </w:pPr>
      <w:r>
        <w:t>What is the bandwidth on the Serial 0/0/0 interface?</w:t>
      </w:r>
    </w:p>
    <w:p w14:paraId="2A6B2B2E" w14:textId="3E00E2BE" w:rsidR="007A3D7A" w:rsidRPr="00CC540C" w:rsidRDefault="00CC540C" w:rsidP="007A3D7A">
      <w:pPr>
        <w:pStyle w:val="AnswerLineL75"/>
        <w:rPr>
          <w:color w:val="FF0000"/>
        </w:rPr>
      </w:pPr>
      <w:r>
        <w:rPr>
          <w:color w:val="FF0000"/>
        </w:rPr>
        <w:t>The bandwidth on the Serial 0/0/0 interface is 1544 Kbit.</w:t>
      </w:r>
    </w:p>
    <w:p w14:paraId="6C645FF2" w14:textId="77777777" w:rsidR="00B87564" w:rsidRDefault="00B87564" w:rsidP="00B87564">
      <w:pPr>
        <w:pStyle w:val="SubStepAlpha"/>
        <w:numPr>
          <w:ilvl w:val="2"/>
          <w:numId w:val="12"/>
        </w:numPr>
        <w:ind w:left="720" w:hanging="360"/>
      </w:pPr>
      <w:r>
        <w:t>Enter the command to display the statistics for the GigabitEthernet 0/0 interface and answer the following questions:</w:t>
      </w:r>
    </w:p>
    <w:p w14:paraId="61C1B7C1" w14:textId="77777777" w:rsidR="00FA72BF" w:rsidRDefault="00B87564" w:rsidP="00B87564">
      <w:pPr>
        <w:pStyle w:val="SubStepNum"/>
        <w:numPr>
          <w:ilvl w:val="3"/>
          <w:numId w:val="12"/>
        </w:numPr>
        <w:ind w:left="1080" w:hanging="360"/>
      </w:pPr>
      <w:r>
        <w:t xml:space="preserve">What is the IP address on </w:t>
      </w:r>
      <w:r>
        <w:rPr>
          <w:b/>
        </w:rPr>
        <w:t>R1</w:t>
      </w:r>
      <w:r>
        <w:t>?</w:t>
      </w:r>
    </w:p>
    <w:p w14:paraId="5FB3563B" w14:textId="7B6581A9" w:rsidR="00FA72BF" w:rsidRPr="00683090" w:rsidRDefault="00683090" w:rsidP="00FA72BF">
      <w:pPr>
        <w:pStyle w:val="AnswerLineL75"/>
        <w:rPr>
          <w:color w:val="FF0000"/>
        </w:rPr>
      </w:pPr>
      <w:r>
        <w:rPr>
          <w:color w:val="FF0000"/>
        </w:rPr>
        <w:t xml:space="preserve">There is no IP address configured for the </w:t>
      </w:r>
      <w:proofErr w:type="spellStart"/>
      <w:r>
        <w:rPr>
          <w:color w:val="FF0000"/>
        </w:rPr>
        <w:t>GogabitEthernet</w:t>
      </w:r>
      <w:proofErr w:type="spellEnd"/>
      <w:r>
        <w:rPr>
          <w:color w:val="FF0000"/>
        </w:rPr>
        <w:t xml:space="preserve"> 0/0 interface.</w:t>
      </w:r>
    </w:p>
    <w:p w14:paraId="7DFFFD95" w14:textId="77777777" w:rsidR="00FA72BF" w:rsidRDefault="00B87564" w:rsidP="00B87564">
      <w:pPr>
        <w:pStyle w:val="SubStepNum"/>
        <w:numPr>
          <w:ilvl w:val="3"/>
          <w:numId w:val="12"/>
        </w:numPr>
        <w:ind w:left="1080" w:hanging="360"/>
      </w:pPr>
      <w:r>
        <w:t>What is the MAC address of the GigabitEthernet 0/0 interface?</w:t>
      </w:r>
    </w:p>
    <w:p w14:paraId="60B02966" w14:textId="76F66990" w:rsidR="00FA72BF" w:rsidRPr="00683090" w:rsidRDefault="00683090" w:rsidP="00FA72BF">
      <w:pPr>
        <w:pStyle w:val="AnswerLineL75"/>
        <w:rPr>
          <w:color w:val="FF0000"/>
        </w:rPr>
      </w:pPr>
      <w:r w:rsidRPr="00683090">
        <w:rPr>
          <w:color w:val="FF0000"/>
        </w:rPr>
        <w:t xml:space="preserve">The MAC address of the GigabitEthernet 0/0 interface </w:t>
      </w:r>
      <w:r>
        <w:rPr>
          <w:color w:val="FF0000"/>
        </w:rPr>
        <w:t xml:space="preserve">is </w:t>
      </w:r>
      <w:r w:rsidRPr="00683090">
        <w:rPr>
          <w:color w:val="FF0000"/>
        </w:rPr>
        <w:t>000d.bd6c.7d01</w:t>
      </w:r>
    </w:p>
    <w:p w14:paraId="61311A06" w14:textId="77777777" w:rsidR="00FA72BF" w:rsidRDefault="00B87564" w:rsidP="00B87564">
      <w:pPr>
        <w:pStyle w:val="SubStepNum"/>
        <w:numPr>
          <w:ilvl w:val="3"/>
          <w:numId w:val="12"/>
        </w:numPr>
        <w:ind w:left="1080" w:hanging="360"/>
      </w:pPr>
      <w:r>
        <w:t xml:space="preserve">What is the bandwidth (BW) of the </w:t>
      </w:r>
      <w:bookmarkStart w:id="1" w:name="_Hlk195547308"/>
      <w:r>
        <w:t xml:space="preserve">GigabitEthernet 0/0 </w:t>
      </w:r>
      <w:bookmarkEnd w:id="1"/>
      <w:r>
        <w:t>interface?</w:t>
      </w:r>
    </w:p>
    <w:p w14:paraId="13366519" w14:textId="7852A56B" w:rsidR="00CC540C" w:rsidRPr="00CC540C" w:rsidRDefault="00CC540C" w:rsidP="00CC540C">
      <w:pPr>
        <w:pStyle w:val="AnswerLineL75"/>
        <w:ind w:left="720" w:firstLine="360"/>
        <w:rPr>
          <w:color w:val="FF0000"/>
        </w:rPr>
      </w:pPr>
      <w:r>
        <w:rPr>
          <w:color w:val="FF0000"/>
        </w:rPr>
        <w:t xml:space="preserve">The bandwidth on the </w:t>
      </w:r>
      <w:r w:rsidRPr="00CC540C">
        <w:rPr>
          <w:color w:val="FF0000"/>
        </w:rPr>
        <w:t>GigabitEthernet</w:t>
      </w:r>
      <w:r>
        <w:t xml:space="preserve"> </w:t>
      </w:r>
      <w:r>
        <w:rPr>
          <w:color w:val="FF0000"/>
        </w:rPr>
        <w:t>interface is 1</w:t>
      </w:r>
      <w:r w:rsidR="00683090">
        <w:rPr>
          <w:color w:val="FF0000"/>
        </w:rPr>
        <w:t>,000,000</w:t>
      </w:r>
      <w:r>
        <w:rPr>
          <w:color w:val="FF0000"/>
        </w:rPr>
        <w:t xml:space="preserve"> Kbit.</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77777777" w:rsidR="00BA529B" w:rsidRDefault="00B87564" w:rsidP="003B3439">
      <w:pPr>
        <w:pStyle w:val="SubStepAlpha"/>
        <w:numPr>
          <w:ilvl w:val="2"/>
          <w:numId w:val="18"/>
        </w:numPr>
        <w:spacing w:before="0"/>
        <w:ind w:left="720" w:hanging="360"/>
      </w:pPr>
      <w:r>
        <w:t xml:space="preserve">Which command displays </w:t>
      </w:r>
      <w:proofErr w:type="gramStart"/>
      <w:r>
        <w:t>a brief summary</w:t>
      </w:r>
      <w:proofErr w:type="gramEnd"/>
      <w:r>
        <w:t xml:space="preserve"> of the current interfaces, interface status, and the IP addresses assigned to them?</w:t>
      </w:r>
    </w:p>
    <w:p w14:paraId="4CE36F1C" w14:textId="50936F96" w:rsidR="00BA529B" w:rsidRPr="00683090" w:rsidRDefault="00683090" w:rsidP="00BA529B">
      <w:pPr>
        <w:pStyle w:val="AnswerLineL50"/>
        <w:rPr>
          <w:color w:val="FF0000"/>
        </w:rPr>
      </w:pPr>
      <w:r>
        <w:rPr>
          <w:color w:val="FF0000"/>
        </w:rPr>
        <w:t xml:space="preserve">The command is “show </w:t>
      </w:r>
      <w:proofErr w:type="spellStart"/>
      <w:r>
        <w:rPr>
          <w:color w:val="FF0000"/>
        </w:rPr>
        <w:t>ip</w:t>
      </w:r>
      <w:proofErr w:type="spellEnd"/>
      <w:r>
        <w:rPr>
          <w:color w:val="FF0000"/>
        </w:rPr>
        <w:t xml:space="preserve"> interface brief”</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77777777"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14:paraId="7B39DD41" w14:textId="4B5148FF" w:rsidR="003B3439" w:rsidRPr="00BF451F" w:rsidRDefault="00BF451F" w:rsidP="003B3439">
      <w:pPr>
        <w:pStyle w:val="AnswerLineL75"/>
        <w:rPr>
          <w:color w:val="FF0000"/>
        </w:rPr>
      </w:pPr>
      <w:r>
        <w:rPr>
          <w:color w:val="FF0000"/>
        </w:rPr>
        <w:t>Both routers have 2 serial interfaces.</w:t>
      </w:r>
    </w:p>
    <w:p w14:paraId="75E9F85A" w14:textId="77777777"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14:paraId="2BE98AB5" w14:textId="4593EE70" w:rsidR="003B3439" w:rsidRPr="00BF451F" w:rsidRDefault="00BF451F" w:rsidP="003B3439">
      <w:pPr>
        <w:pStyle w:val="AnswerLineL75"/>
        <w:rPr>
          <w:color w:val="FF0000"/>
        </w:rPr>
      </w:pPr>
      <w:r>
        <w:rPr>
          <w:color w:val="FF0000"/>
        </w:rPr>
        <w:t>R1 has 6 Ethernet interfaces and R2 has 2 Ethernet interfaces.</w:t>
      </w:r>
    </w:p>
    <w:p w14:paraId="177736E6" w14:textId="77777777" w:rsidR="00BF451F" w:rsidRDefault="00B87564" w:rsidP="00BF451F">
      <w:pPr>
        <w:pStyle w:val="SubStepNum"/>
        <w:numPr>
          <w:ilvl w:val="3"/>
          <w:numId w:val="18"/>
        </w:numPr>
        <w:ind w:left="1080" w:hanging="360"/>
      </w:pPr>
      <w:r>
        <w:t xml:space="preserve">Are all the Ethernet interfaces on </w:t>
      </w:r>
      <w:r>
        <w:rPr>
          <w:b/>
        </w:rPr>
        <w:t>R1</w:t>
      </w:r>
      <w:r>
        <w:t xml:space="preserve"> the same? If </w:t>
      </w:r>
      <w:proofErr w:type="gramStart"/>
      <w:r>
        <w:t>no</w:t>
      </w:r>
      <w:proofErr w:type="gramEnd"/>
      <w:r>
        <w:t>, explain the difference(s).</w:t>
      </w:r>
    </w:p>
    <w:p w14:paraId="33DB6457" w14:textId="1CDD4220" w:rsidR="00BF451F" w:rsidRPr="00BF451F" w:rsidRDefault="00BF451F" w:rsidP="00BF451F">
      <w:pPr>
        <w:pStyle w:val="SubStepNum"/>
        <w:numPr>
          <w:ilvl w:val="0"/>
          <w:numId w:val="0"/>
        </w:numPr>
        <w:ind w:left="1080"/>
        <w:rPr>
          <w:b/>
          <w:bCs/>
          <w:i/>
          <w:iCs/>
          <w:color w:val="FF0000"/>
        </w:rPr>
      </w:pPr>
      <w:r w:rsidRPr="00BF451F">
        <w:rPr>
          <w:b/>
          <w:bCs/>
          <w:i/>
          <w:iCs/>
          <w:color w:val="FF0000"/>
        </w:rPr>
        <w:t>No, the Ethernet interfaces on R1 are not the same. Each interface has its own unique configuration, including different port numbers, speeds, IP addresses, statuses, and protocols.</w:t>
      </w:r>
    </w:p>
    <w:p w14:paraId="5D5EA268" w14:textId="77777777" w:rsidR="00B87564" w:rsidRDefault="00B87564" w:rsidP="000E637C">
      <w:pPr>
        <w:pStyle w:val="Heading3"/>
      </w:pPr>
      <w:r>
        <w:t xml:space="preserve">Display the </w:t>
      </w:r>
      <w:bookmarkStart w:id="2" w:name="_Hlk195548444"/>
      <w:r>
        <w:t xml:space="preserve">routing table </w:t>
      </w:r>
      <w:bookmarkEnd w:id="2"/>
      <w:r>
        <w:t>on R1.</w:t>
      </w:r>
    </w:p>
    <w:p w14:paraId="12894E7E" w14:textId="77777777" w:rsidR="003B3439" w:rsidRPr="003B3439" w:rsidRDefault="003B3439" w:rsidP="003B3439">
      <w:pPr>
        <w:pStyle w:val="Heading4"/>
      </w:pPr>
      <w:r>
        <w:t>Questions:</w:t>
      </w:r>
    </w:p>
    <w:p w14:paraId="38950207" w14:textId="77777777" w:rsidR="003B3439" w:rsidRDefault="00B87564" w:rsidP="003B3439">
      <w:pPr>
        <w:pStyle w:val="SubStepAlpha"/>
        <w:numPr>
          <w:ilvl w:val="2"/>
          <w:numId w:val="19"/>
        </w:numPr>
        <w:spacing w:before="0"/>
        <w:ind w:left="720" w:hanging="360"/>
      </w:pPr>
      <w:r>
        <w:t>What command displays the contents of the routing table?</w:t>
      </w:r>
    </w:p>
    <w:p w14:paraId="477BA09B" w14:textId="209D03A7" w:rsidR="003B3439" w:rsidRPr="00BF451F" w:rsidRDefault="00BF451F" w:rsidP="003B3439">
      <w:pPr>
        <w:pStyle w:val="AnswerLineL50"/>
        <w:rPr>
          <w:color w:val="FF0000"/>
        </w:rPr>
      </w:pPr>
      <w:r>
        <w:rPr>
          <w:color w:val="FF0000"/>
        </w:rPr>
        <w:t xml:space="preserve">The command is “show </w:t>
      </w:r>
      <w:proofErr w:type="spellStart"/>
      <w:r>
        <w:rPr>
          <w:color w:val="FF0000"/>
        </w:rPr>
        <w:t>ip</w:t>
      </w:r>
      <w:proofErr w:type="spellEnd"/>
      <w:r>
        <w:rPr>
          <w:color w:val="FF0000"/>
        </w:rPr>
        <w:t xml:space="preserve"> route”.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77777777"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14:paraId="238EDE20" w14:textId="4938161D" w:rsidR="003B3439" w:rsidRPr="00BF451F" w:rsidRDefault="00D53903" w:rsidP="003B3439">
      <w:pPr>
        <w:pStyle w:val="AnswerLineL75"/>
        <w:rPr>
          <w:color w:val="FF0000"/>
        </w:rPr>
      </w:pPr>
      <w:r>
        <w:rPr>
          <w:color w:val="FF0000"/>
        </w:rPr>
        <w:t>1 route connected on the C code.</w:t>
      </w:r>
    </w:p>
    <w:p w14:paraId="3AEC32D0" w14:textId="77777777" w:rsidR="003B3439" w:rsidRDefault="00B87564" w:rsidP="00B87564">
      <w:pPr>
        <w:pStyle w:val="SubStepNum"/>
        <w:numPr>
          <w:ilvl w:val="3"/>
          <w:numId w:val="19"/>
        </w:numPr>
        <w:ind w:left="1080" w:hanging="360"/>
      </w:pPr>
      <w:r>
        <w:t>Which route is listed?</w:t>
      </w:r>
    </w:p>
    <w:p w14:paraId="12663074" w14:textId="52301F04" w:rsidR="003B3439" w:rsidRPr="00D53903" w:rsidRDefault="00D53903" w:rsidP="003B3439">
      <w:pPr>
        <w:pStyle w:val="AnswerLineL75"/>
        <w:rPr>
          <w:color w:val="FF0000"/>
        </w:rPr>
      </w:pPr>
      <w:r>
        <w:rPr>
          <w:color w:val="FF0000"/>
        </w:rPr>
        <w:t>Routed listed is 209</w:t>
      </w:r>
      <w:r w:rsidR="003B3439" w:rsidRPr="00D53903">
        <w:rPr>
          <w:color w:val="FF0000"/>
        </w:rPr>
        <w:t>.</w:t>
      </w:r>
      <w:r>
        <w:rPr>
          <w:color w:val="FF0000"/>
        </w:rPr>
        <w:t>165.200.224/30</w:t>
      </w:r>
    </w:p>
    <w:p w14:paraId="755D9247" w14:textId="77777777" w:rsidR="003B3439" w:rsidRDefault="00B87564" w:rsidP="00B87564">
      <w:pPr>
        <w:pStyle w:val="SubStepNum"/>
        <w:numPr>
          <w:ilvl w:val="3"/>
          <w:numId w:val="19"/>
        </w:numPr>
        <w:ind w:left="1080" w:hanging="360"/>
      </w:pPr>
      <w:r>
        <w:t xml:space="preserve">How does a router handle a packet destined for a network that is not listed </w:t>
      </w:r>
      <w:proofErr w:type="gramStart"/>
      <w:r>
        <w:t>in</w:t>
      </w:r>
      <w:proofErr w:type="gramEnd"/>
      <w:r>
        <w:t xml:space="preserve"> the routing table?</w:t>
      </w:r>
    </w:p>
    <w:p w14:paraId="21C19A37" w14:textId="19C08FB9" w:rsidR="003B3439" w:rsidRPr="00D53903" w:rsidRDefault="00D53903" w:rsidP="00336C4B">
      <w:pPr>
        <w:pStyle w:val="AnswerLineL75"/>
        <w:spacing w:before="300" w:after="300"/>
        <w:rPr>
          <w:color w:val="FF0000"/>
        </w:rPr>
      </w:pPr>
      <w:r>
        <w:rPr>
          <w:color w:val="FF0000"/>
        </w:rPr>
        <w:lastRenderedPageBreak/>
        <w:t xml:space="preserve">It can’t, it will drop the packet if not listed on the routing table. The router only </w:t>
      </w:r>
      <w:proofErr w:type="gramStart"/>
      <w:r>
        <w:rPr>
          <w:color w:val="FF0000"/>
        </w:rPr>
        <w:t>handle</w:t>
      </w:r>
      <w:proofErr w:type="gramEnd"/>
      <w:r>
        <w:rPr>
          <w:color w:val="FF0000"/>
        </w:rPr>
        <w:t xml:space="preserve"> a packet that is listed on the routing table. </w:t>
      </w:r>
    </w:p>
    <w:p w14:paraId="1B460387" w14:textId="77777777" w:rsidR="00B87564" w:rsidRDefault="00B87564" w:rsidP="003B3439">
      <w:pPr>
        <w:pStyle w:val="Heading2"/>
      </w:pPr>
      <w:r>
        <w:t>Configure Router Interfaces</w:t>
      </w:r>
    </w:p>
    <w:p w14:paraId="680219D2" w14:textId="77777777" w:rsidR="00B87564" w:rsidRDefault="00B87564" w:rsidP="000E637C">
      <w:pPr>
        <w:pStyle w:val="Heading3"/>
      </w:pPr>
      <w:r>
        <w:t>Configure the GigabitEthernet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GigabitEthernet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R1(</w:t>
      </w:r>
      <w:proofErr w:type="gramStart"/>
      <w:r>
        <w:t>config)#</w:t>
      </w:r>
      <w:proofErr w:type="gramEnd"/>
      <w:r>
        <w:t xml:space="preserve"> </w:t>
      </w:r>
      <w:r>
        <w:rPr>
          <w:b/>
        </w:rPr>
        <w:t xml:space="preserve">interface </w:t>
      </w:r>
      <w:proofErr w:type="spellStart"/>
      <w:r>
        <w:rPr>
          <w:b/>
        </w:rPr>
        <w:t>gigabitethernet</w:t>
      </w:r>
      <w:proofErr w:type="spellEnd"/>
      <w:r>
        <w:rPr>
          <w:b/>
        </w:rPr>
        <w:t xml:space="preserve"> 0/0</w:t>
      </w:r>
    </w:p>
    <w:p w14:paraId="4997505A" w14:textId="77777777"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14:paraId="4CF270A6" w14:textId="77777777" w:rsidR="00B87564" w:rsidRDefault="00B87564" w:rsidP="00B87564">
      <w:pPr>
        <w:pStyle w:val="CMD"/>
      </w:pPr>
      <w:r>
        <w:t>R1(config-</w:t>
      </w:r>
      <w:proofErr w:type="gramStart"/>
      <w:r>
        <w:t>if)#</w:t>
      </w:r>
      <w:proofErr w:type="gramEnd"/>
      <w:r>
        <w:t xml:space="preserve">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R1(config-</w:t>
      </w:r>
      <w:proofErr w:type="gramStart"/>
      <w:r>
        <w:t>if)#</w:t>
      </w:r>
      <w:proofErr w:type="gramEnd"/>
      <w:r>
        <w:t xml:space="preserve">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R1(config-</w:t>
      </w:r>
      <w:proofErr w:type="gramStart"/>
      <w:r>
        <w:t>if)#</w:t>
      </w:r>
      <w:proofErr w:type="gramEnd"/>
      <w:r>
        <w:t xml:space="preserve">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 xml:space="preserve">Sending 5, 100-byte ICMP </w:t>
      </w:r>
      <w:proofErr w:type="spellStart"/>
      <w:r>
        <w:t>Echos</w:t>
      </w:r>
      <w:proofErr w:type="spellEnd"/>
      <w:r>
        <w:t xml:space="preserve"> to 192.168.10.10, </w:t>
      </w:r>
      <w:proofErr w:type="gramStart"/>
      <w:r>
        <w:t>timeout</w:t>
      </w:r>
      <w:proofErr w:type="gramEnd"/>
      <w:r>
        <w:t xml:space="preserve"> is 2 seconds:</w:t>
      </w:r>
    </w:p>
    <w:p w14:paraId="7EA7F520" w14:textId="77777777" w:rsidR="00B87564" w:rsidRDefault="00B87564" w:rsidP="00B87564">
      <w:pPr>
        <w:pStyle w:val="CMD"/>
      </w:pPr>
      <w:r>
        <w:t>.!!!!</w:t>
      </w:r>
    </w:p>
    <w:p w14:paraId="0C73B946" w14:textId="77777777" w:rsidR="00B87564" w:rsidRDefault="00B87564" w:rsidP="00B87564">
      <w:pPr>
        <w:pStyle w:val="CMD"/>
      </w:pPr>
      <w:r>
        <w:t xml:space="preserve">Success rate is 80 percent (4/5), round-trip min/avg/max = 0/2/8 </w:t>
      </w:r>
      <w:proofErr w:type="spellStart"/>
      <w:r>
        <w:t>ms</w:t>
      </w:r>
      <w:proofErr w:type="spellEnd"/>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18CE865E" w14:textId="77777777" w:rsidR="00784954" w:rsidRDefault="00B87564" w:rsidP="00784954">
      <w:pPr>
        <w:pStyle w:val="BodyTextL25"/>
        <w:spacing w:before="0" w:after="0"/>
      </w:pPr>
      <w:r>
        <w:t>Save the configuration files on both routers to NVRAM. What command did you use?</w:t>
      </w:r>
    </w:p>
    <w:p w14:paraId="46058BB4" w14:textId="77777777" w:rsidR="00784954" w:rsidRDefault="00784954" w:rsidP="00784954">
      <w:pPr>
        <w:pStyle w:val="AnswerLineL25"/>
      </w:pPr>
      <w:r>
        <w:t>Type your answers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4CB664FF" w14:textId="7F5A33D5" w:rsidR="00784954" w:rsidRPr="00D5238E" w:rsidRDefault="00D5238E" w:rsidP="00784954">
      <w:pPr>
        <w:pStyle w:val="AnswerLineL50"/>
        <w:rPr>
          <w:color w:val="FF0000"/>
        </w:rPr>
      </w:pPr>
      <w:r>
        <w:rPr>
          <w:color w:val="FF0000"/>
        </w:rPr>
        <w:lastRenderedPageBreak/>
        <w:t xml:space="preserve">Both R1 and R2 have 3 </w:t>
      </w:r>
      <w:proofErr w:type="gramStart"/>
      <w:r>
        <w:rPr>
          <w:color w:val="FF0000"/>
        </w:rPr>
        <w:t>up’s</w:t>
      </w:r>
      <w:proofErr w:type="gramEnd"/>
      <w:r>
        <w:rPr>
          <w:color w:val="FF0000"/>
        </w:rPr>
        <w:t xml:space="preserve"> state</w:t>
      </w:r>
    </w:p>
    <w:p w14:paraId="0C4D71D1" w14:textId="77777777" w:rsidR="00784954" w:rsidRDefault="00B87564" w:rsidP="00B87564">
      <w:pPr>
        <w:pStyle w:val="BodyTextL50"/>
      </w:pPr>
      <w:r>
        <w:t>What part of the interface configuration is NOT displayed in the command output?</w:t>
      </w:r>
    </w:p>
    <w:p w14:paraId="121416FA" w14:textId="57512F7A" w:rsidR="00784954" w:rsidRPr="00D5238E" w:rsidRDefault="00D5238E" w:rsidP="00784954">
      <w:pPr>
        <w:pStyle w:val="AnswerLineL50"/>
        <w:rPr>
          <w:color w:val="FF0000"/>
        </w:rPr>
      </w:pPr>
      <w:r>
        <w:rPr>
          <w:color w:val="FF0000"/>
        </w:rPr>
        <w:t>The part interface configure is not displayed is the subnet mask.</w:t>
      </w:r>
    </w:p>
    <w:p w14:paraId="27C22334" w14:textId="77777777" w:rsidR="00784954" w:rsidRDefault="00B87564" w:rsidP="00B87564">
      <w:pPr>
        <w:pStyle w:val="BodyTextL50"/>
      </w:pPr>
      <w:r>
        <w:t>What commands can you use to verify this part of the configuration?</w:t>
      </w:r>
    </w:p>
    <w:p w14:paraId="5DCD4613" w14:textId="7D303C3B" w:rsidR="00784954" w:rsidRPr="00D5238E" w:rsidRDefault="00D5238E" w:rsidP="00784954">
      <w:pPr>
        <w:pStyle w:val="AnswerLineL50"/>
        <w:rPr>
          <w:color w:val="FF0000"/>
        </w:rPr>
      </w:pPr>
      <w:r>
        <w:rPr>
          <w:color w:val="FF0000"/>
        </w:rPr>
        <w:t xml:space="preserve">Multiple commands can verify this part of the configuration. This are “show run”, “show interface”, and “show </w:t>
      </w:r>
      <w:proofErr w:type="spellStart"/>
      <w:r>
        <w:rPr>
          <w:color w:val="FF0000"/>
        </w:rPr>
        <w:t>ip</w:t>
      </w:r>
      <w:proofErr w:type="spellEnd"/>
      <w:r>
        <w:rPr>
          <w:color w:val="FF0000"/>
        </w:rPr>
        <w:t xml:space="preserve"> protocols” command.</w:t>
      </w:r>
    </w:p>
    <w:p w14:paraId="27062BFC"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77777777"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14:paraId="36314DBA" w14:textId="0C65C195" w:rsidR="00784954" w:rsidRPr="00D5238E" w:rsidRDefault="00D5238E" w:rsidP="00784954">
      <w:pPr>
        <w:pStyle w:val="AnswerLineL75"/>
        <w:rPr>
          <w:color w:val="FF0000"/>
        </w:rPr>
      </w:pPr>
      <w:r>
        <w:rPr>
          <w:color w:val="FF0000"/>
        </w:rPr>
        <w:t>3 connected routes on each router.</w:t>
      </w:r>
    </w:p>
    <w:p w14:paraId="1C7FAD2B" w14:textId="77777777"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14:paraId="692300DE" w14:textId="74F58DB0" w:rsidR="00784954" w:rsidRPr="00D5238E" w:rsidRDefault="00D5238E" w:rsidP="00784954">
      <w:pPr>
        <w:pStyle w:val="AnswerLineL75"/>
        <w:rPr>
          <w:color w:val="FF0000"/>
        </w:rPr>
      </w:pPr>
      <w:r>
        <w:rPr>
          <w:color w:val="FF0000"/>
        </w:rPr>
        <w:t>2 OSPF routes on each router.</w:t>
      </w:r>
    </w:p>
    <w:p w14:paraId="7EE531F7" w14:textId="7777777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14:textId="57F57922" w:rsidR="00784954" w:rsidRPr="00D5238E" w:rsidRDefault="00D5238E" w:rsidP="00784954">
      <w:pPr>
        <w:pStyle w:val="AnswerLineL75"/>
        <w:rPr>
          <w:color w:val="FF0000"/>
        </w:rPr>
      </w:pPr>
      <w:r>
        <w:rPr>
          <w:color w:val="FF0000"/>
        </w:rPr>
        <w:t xml:space="preserve">There are 5 total </w:t>
      </w:r>
      <w:r w:rsidR="002F0CD2">
        <w:rPr>
          <w:color w:val="FF0000"/>
        </w:rPr>
        <w:t xml:space="preserve">routes of the LAN’s and </w:t>
      </w:r>
      <w:proofErr w:type="gramStart"/>
      <w:r w:rsidR="002F0CD2">
        <w:rPr>
          <w:color w:val="FF0000"/>
        </w:rPr>
        <w:t>WAN’s</w:t>
      </w:r>
      <w:proofErr w:type="gramEnd"/>
      <w:r w:rsidR="002F0CD2">
        <w:rPr>
          <w:color w:val="FF0000"/>
        </w:rPr>
        <w:t xml:space="preserve"> are in the topology.</w:t>
      </w:r>
    </w:p>
    <w:p w14:paraId="4F0251BD" w14:textId="77777777" w:rsidR="00784954" w:rsidRDefault="00B87564" w:rsidP="00B87564">
      <w:pPr>
        <w:pStyle w:val="SubStepNum"/>
        <w:numPr>
          <w:ilvl w:val="3"/>
          <w:numId w:val="24"/>
        </w:numPr>
        <w:ind w:left="1080" w:hanging="360"/>
      </w:pPr>
      <w:r>
        <w:t>Does this number match the number of C and O routes shown in the routing table?</w:t>
      </w:r>
    </w:p>
    <w:p w14:paraId="2706B081" w14:textId="665DE939" w:rsidR="00784954" w:rsidRPr="002F0CD2" w:rsidRDefault="002F0CD2" w:rsidP="002F0CD2">
      <w:pPr>
        <w:pStyle w:val="AnswerLineL25"/>
        <w:ind w:left="720" w:firstLine="360"/>
        <w:rPr>
          <w:color w:val="FF0000"/>
        </w:rPr>
      </w:pPr>
      <w:r>
        <w:rPr>
          <w:color w:val="FF0000"/>
        </w:rPr>
        <w:t>Yes.</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5AA5A44C" w14:textId="77777777" w:rsidR="004C567C" w:rsidRDefault="004C567C" w:rsidP="004C567C">
      <w:pPr>
        <w:pStyle w:val="ConfigWindow"/>
      </w:pPr>
      <w:r>
        <w:t>End of document</w:t>
      </w:r>
    </w:p>
    <w:sectPr w:rsidR="004C567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4B199" w14:textId="77777777" w:rsidR="00940BFD" w:rsidRDefault="00940BFD" w:rsidP="00710659">
      <w:pPr>
        <w:spacing w:after="0" w:line="240" w:lineRule="auto"/>
      </w:pPr>
      <w:r>
        <w:separator/>
      </w:r>
    </w:p>
    <w:p w14:paraId="2EAE0284" w14:textId="77777777" w:rsidR="00940BFD" w:rsidRDefault="00940BFD"/>
  </w:endnote>
  <w:endnote w:type="continuationSeparator" w:id="0">
    <w:p w14:paraId="666D75CD" w14:textId="77777777" w:rsidR="00940BFD" w:rsidRDefault="00940BFD" w:rsidP="00710659">
      <w:pPr>
        <w:spacing w:after="0" w:line="240" w:lineRule="auto"/>
      </w:pPr>
      <w:r>
        <w:continuationSeparator/>
      </w:r>
    </w:p>
    <w:p w14:paraId="104D2140" w14:textId="77777777" w:rsidR="00940BFD" w:rsidRDefault="00940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616EC" w14:textId="24A00F2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t xml:space="preserve"> - </w:t>
    </w:r>
    <w:r>
      <w:fldChar w:fldCharType="begin"/>
    </w:r>
    <w:r>
      <w:instrText xml:space="preserve"> SAVEDATE  \@ "yyyy"  \* MERGEFORMAT </w:instrText>
    </w:r>
    <w:r>
      <w:fldChar w:fldCharType="separate"/>
    </w:r>
    <w:r w:rsidR="00E35B5D">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7937" w14:textId="7EF0106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35B5D">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22EED" w14:textId="77777777" w:rsidR="00940BFD" w:rsidRDefault="00940BFD" w:rsidP="00710659">
      <w:pPr>
        <w:spacing w:after="0" w:line="240" w:lineRule="auto"/>
      </w:pPr>
      <w:r>
        <w:separator/>
      </w:r>
    </w:p>
    <w:p w14:paraId="353EE93B" w14:textId="77777777" w:rsidR="00940BFD" w:rsidRDefault="00940BFD"/>
  </w:footnote>
  <w:footnote w:type="continuationSeparator" w:id="0">
    <w:p w14:paraId="3D5B9EA2" w14:textId="77777777" w:rsidR="00940BFD" w:rsidRDefault="00940BFD" w:rsidP="00710659">
      <w:pPr>
        <w:spacing w:after="0" w:line="240" w:lineRule="auto"/>
      </w:pPr>
      <w:r>
        <w:continuationSeparator/>
      </w:r>
    </w:p>
    <w:p w14:paraId="7EE18BB5" w14:textId="77777777" w:rsidR="00940BFD" w:rsidRDefault="00940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5C2E08B5" w14:textId="77777777" w:rsidR="00926CB2" w:rsidRDefault="00AB5501" w:rsidP="008402F2">
        <w:pPr>
          <w:pStyle w:val="PageHead"/>
        </w:pPr>
        <w:r>
          <w:t>Packet Tracer - Connect a Router to a LAN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16cid:durableId="678506008">
    <w:abstractNumId w:val="14"/>
  </w:num>
  <w:num w:numId="2" w16cid:durableId="1723864615">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7184639">
    <w:abstractNumId w:val="5"/>
  </w:num>
  <w:num w:numId="4" w16cid:durableId="1767964888">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80081988">
    <w:abstractNumId w:val="7"/>
  </w:num>
  <w:num w:numId="6" w16cid:durableId="117454233">
    <w:abstractNumId w:val="0"/>
  </w:num>
  <w:num w:numId="7" w16cid:durableId="490100693">
    <w:abstractNumId w:val="1"/>
  </w:num>
  <w:num w:numId="8" w16cid:durableId="710375135">
    <w:abstractNumId w:val="8"/>
    <w:lvlOverride w:ilvl="0">
      <w:lvl w:ilvl="0">
        <w:start w:val="1"/>
        <w:numFmt w:val="decimal"/>
        <w:lvlText w:val="Part %1:"/>
        <w:lvlJc w:val="left"/>
        <w:pPr>
          <w:tabs>
            <w:tab w:val="num" w:pos="1152"/>
          </w:tabs>
          <w:ind w:left="1152" w:hanging="792"/>
        </w:pPr>
        <w:rPr>
          <w:rFonts w:hint="default"/>
        </w:rPr>
      </w:lvl>
    </w:lvlOverride>
  </w:num>
  <w:num w:numId="9" w16cid:durableId="116485634">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971476444">
    <w:abstractNumId w:val="2"/>
  </w:num>
  <w:num w:numId="11" w16cid:durableId="1827627181">
    <w:abstractNumId w:val="12"/>
  </w:num>
  <w:num w:numId="12" w16cid:durableId="1857380992">
    <w:abstractNumId w:val="17"/>
  </w:num>
  <w:num w:numId="13" w16cid:durableId="1367019661">
    <w:abstractNumId w:val="11"/>
  </w:num>
  <w:num w:numId="14" w16cid:durableId="973829246">
    <w:abstractNumId w:val="4"/>
  </w:num>
  <w:num w:numId="15" w16cid:durableId="2066484072">
    <w:abstractNumId w:val="15"/>
  </w:num>
  <w:num w:numId="16" w16cid:durableId="1274630126">
    <w:abstractNumId w:val="16"/>
  </w:num>
  <w:num w:numId="17" w16cid:durableId="702904583">
    <w:abstractNumId w:val="3"/>
  </w:num>
  <w:num w:numId="18" w16cid:durableId="857428666">
    <w:abstractNumId w:val="18"/>
  </w:num>
  <w:num w:numId="19" w16cid:durableId="1297489264">
    <w:abstractNumId w:val="6"/>
  </w:num>
  <w:num w:numId="20" w16cid:durableId="1330672516">
    <w:abstractNumId w:val="9"/>
  </w:num>
  <w:num w:numId="21" w16cid:durableId="740754482">
    <w:abstractNumId w:val="13"/>
  </w:num>
  <w:num w:numId="22" w16cid:durableId="556815760">
    <w:abstractNumId w:val="20"/>
  </w:num>
  <w:num w:numId="23" w16cid:durableId="254825074">
    <w:abstractNumId w:val="21"/>
  </w:num>
  <w:num w:numId="24" w16cid:durableId="1611084203">
    <w:abstractNumId w:val="19"/>
  </w:num>
  <w:num w:numId="25" w16cid:durableId="82644116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10D"/>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0CD2"/>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6B7"/>
    <w:rsid w:val="00672919"/>
    <w:rsid w:val="00677544"/>
    <w:rsid w:val="0068162F"/>
    <w:rsid w:val="00681687"/>
    <w:rsid w:val="0068309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BFD"/>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6A3E"/>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A34"/>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51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40C"/>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38E"/>
    <w:rsid w:val="00D52582"/>
    <w:rsid w:val="00D531D0"/>
    <w:rsid w:val="00D53903"/>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B5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0C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0D1"/>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24310D"/>
    <w:rsid w:val="00280609"/>
    <w:rsid w:val="00313B63"/>
    <w:rsid w:val="005E6DE1"/>
    <w:rsid w:val="006656B7"/>
    <w:rsid w:val="00736F26"/>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81</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Bj Camporedondo</cp:lastModifiedBy>
  <cp:revision>7</cp:revision>
  <cp:lastPrinted>2019-12-04T13:44:00Z</cp:lastPrinted>
  <dcterms:created xsi:type="dcterms:W3CDTF">2019-11-26T16:36:00Z</dcterms:created>
  <dcterms:modified xsi:type="dcterms:W3CDTF">2025-04-14T11:22:00Z</dcterms:modified>
</cp:coreProperties>
</file>